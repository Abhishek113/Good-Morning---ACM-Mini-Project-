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6D" w:rsidRPr="005639AF" w:rsidRDefault="005F788B" w:rsidP="005639AF">
      <w:pPr>
        <w:jc w:val="center"/>
        <w:rPr>
          <w:b/>
          <w:sz w:val="36"/>
          <w:szCs w:val="36"/>
        </w:rPr>
      </w:pPr>
      <w:r w:rsidRPr="005639AF">
        <w:rPr>
          <w:b/>
          <w:sz w:val="36"/>
          <w:szCs w:val="36"/>
        </w:rPr>
        <w:t xml:space="preserve">D.K.T.E. </w:t>
      </w:r>
      <w:proofErr w:type="spellStart"/>
      <w:r w:rsidR="00753A6D" w:rsidRPr="005639AF">
        <w:rPr>
          <w:b/>
          <w:sz w:val="36"/>
          <w:szCs w:val="36"/>
        </w:rPr>
        <w:t>Society’sTextile</w:t>
      </w:r>
      <w:proofErr w:type="spellEnd"/>
      <w:r w:rsidR="00753A6D" w:rsidRPr="005639AF">
        <w:rPr>
          <w:b/>
          <w:sz w:val="36"/>
          <w:szCs w:val="36"/>
        </w:rPr>
        <w:t xml:space="preserve"> and Engineering Institute</w:t>
      </w:r>
      <w:r w:rsidR="002F7ED8" w:rsidRPr="005639AF">
        <w:rPr>
          <w:b/>
          <w:sz w:val="36"/>
          <w:szCs w:val="36"/>
        </w:rPr>
        <w:t xml:space="preserve">, </w:t>
      </w:r>
      <w:proofErr w:type="spellStart"/>
      <w:r w:rsidR="002F7ED8" w:rsidRPr="005639AF">
        <w:rPr>
          <w:b/>
          <w:sz w:val="36"/>
          <w:szCs w:val="36"/>
        </w:rPr>
        <w:t>Ichalkaranji</w:t>
      </w:r>
      <w:proofErr w:type="spellEnd"/>
      <w:r w:rsidR="00753A6D" w:rsidRPr="005639AF">
        <w:rPr>
          <w:b/>
          <w:sz w:val="36"/>
          <w:szCs w:val="36"/>
        </w:rPr>
        <w:t>.</w:t>
      </w:r>
    </w:p>
    <w:p w:rsidR="005639AF" w:rsidRPr="005639AF" w:rsidRDefault="005639AF" w:rsidP="005639AF">
      <w:pPr>
        <w:jc w:val="center"/>
      </w:pPr>
      <w:r w:rsidRPr="005639AF">
        <w:t>Department of Computer Science &amp; Engineering</w:t>
      </w:r>
    </w:p>
    <w:p w:rsidR="00E0338F" w:rsidRPr="0068133A" w:rsidRDefault="00C12137" w:rsidP="00E0338F">
      <w:pPr>
        <w:ind w:left="2160" w:firstLine="720"/>
        <w:rPr>
          <w:color w:val="0000CC"/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E0338F" w:rsidRPr="00E0338F">
        <w:rPr>
          <w:sz w:val="36"/>
          <w:szCs w:val="36"/>
        </w:rPr>
        <w:t>201</w:t>
      </w:r>
      <w:r w:rsidR="009E24CA">
        <w:rPr>
          <w:sz w:val="36"/>
          <w:szCs w:val="36"/>
        </w:rPr>
        <w:t>5</w:t>
      </w:r>
      <w:r w:rsidR="00E0338F" w:rsidRPr="00E0338F">
        <w:rPr>
          <w:sz w:val="36"/>
          <w:szCs w:val="36"/>
        </w:rPr>
        <w:t>-201</w:t>
      </w:r>
      <w:r w:rsidR="009E24CA">
        <w:rPr>
          <w:sz w:val="36"/>
          <w:szCs w:val="36"/>
        </w:rPr>
        <w:t>6</w:t>
      </w:r>
    </w:p>
    <w:p w:rsidR="00753A6D" w:rsidRPr="005F788B" w:rsidRDefault="00845FA1" w:rsidP="00E0338F">
      <w:pPr>
        <w:jc w:val="center"/>
        <w:rPr>
          <w:rStyle w:val="IntenseReference"/>
          <w:b w:val="0"/>
          <w:bCs w:val="0"/>
          <w:smallCaps w:val="0"/>
          <w:color w:val="auto"/>
          <w:u w:val="double"/>
        </w:rPr>
      </w:pPr>
      <w:r>
        <w:rPr>
          <w:b/>
          <w:noProof/>
          <w:color w:val="FF33CC"/>
          <w:sz w:val="28"/>
          <w:szCs w:val="36"/>
        </w:rPr>
        <w:drawing>
          <wp:inline distT="0" distB="0" distL="0" distR="0">
            <wp:extent cx="2247900" cy="8636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8F" w:rsidRPr="00E0338F" w:rsidRDefault="00E0338F" w:rsidP="00284785">
      <w:pPr>
        <w:ind w:left="2160" w:firstLine="720"/>
        <w:jc w:val="both"/>
        <w:rPr>
          <w:rStyle w:val="IntenseReference"/>
          <w:bCs w:val="0"/>
          <w:smallCaps w:val="0"/>
          <w:color w:val="auto"/>
          <w:sz w:val="36"/>
          <w:szCs w:val="36"/>
          <w:u w:val="none"/>
        </w:rPr>
      </w:pPr>
      <w:r w:rsidRPr="00E0338F">
        <w:rPr>
          <w:rStyle w:val="IntenseReference"/>
          <w:bCs w:val="0"/>
          <w:smallCaps w:val="0"/>
          <w:color w:val="auto"/>
          <w:sz w:val="36"/>
          <w:szCs w:val="36"/>
          <w:u w:val="none"/>
        </w:rPr>
        <w:t>The project reports on</w:t>
      </w:r>
    </w:p>
    <w:p w:rsidR="00753A6D" w:rsidRPr="00E0338F" w:rsidRDefault="004C0B0C" w:rsidP="004C0B0C">
      <w:pPr>
        <w:tabs>
          <w:tab w:val="left" w:pos="2670"/>
          <w:tab w:val="center" w:pos="5760"/>
        </w:tabs>
        <w:ind w:left="1440" w:firstLine="720"/>
        <w:rPr>
          <w:rStyle w:val="IntenseReference"/>
          <w:bCs w:val="0"/>
          <w:smallCaps w:val="0"/>
          <w:color w:val="7030A0"/>
          <w:sz w:val="44"/>
          <w:szCs w:val="44"/>
          <w:u w:val="none"/>
        </w:rPr>
      </w:pPr>
      <w:r>
        <w:rPr>
          <w:rStyle w:val="IntenseReference"/>
          <w:bCs w:val="0"/>
          <w:smallCaps w:val="0"/>
          <w:color w:val="auto"/>
          <w:sz w:val="44"/>
          <w:szCs w:val="44"/>
          <w:u w:val="none"/>
        </w:rPr>
        <w:tab/>
        <w:t xml:space="preserve">      Project Name</w:t>
      </w:r>
    </w:p>
    <w:p w:rsidR="004B4BD3" w:rsidRPr="00C56957" w:rsidRDefault="00284785" w:rsidP="00C5695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ind w:left="1800" w:firstLine="360"/>
        <w:rPr>
          <w:b/>
          <w:color w:val="00B0F0"/>
          <w:szCs w:val="36"/>
        </w:rPr>
      </w:pPr>
      <w:r>
        <w:rPr>
          <w:b/>
          <w:color w:val="00B0F0"/>
          <w:szCs w:val="36"/>
        </w:rPr>
        <w:t xml:space="preserve">       </w:t>
      </w:r>
      <w:r w:rsidR="00C12137">
        <w:rPr>
          <w:b/>
          <w:color w:val="00B0F0"/>
          <w:szCs w:val="36"/>
        </w:rPr>
        <w:t xml:space="preserve"> </w:t>
      </w:r>
      <w:r>
        <w:rPr>
          <w:b/>
          <w:color w:val="00B0F0"/>
          <w:szCs w:val="36"/>
        </w:rPr>
        <w:t xml:space="preserve"> </w:t>
      </w:r>
      <w:r w:rsidR="00C56957" w:rsidRPr="00C56957">
        <w:rPr>
          <w:b/>
          <w:color w:val="00B0F0"/>
          <w:szCs w:val="36"/>
        </w:rPr>
        <w:t>GOOD MORNING</w:t>
      </w:r>
    </w:p>
    <w:p w:rsidR="00C12137" w:rsidRDefault="004B4BD3" w:rsidP="004B4BD3">
      <w:pPr>
        <w:spacing w:after="0" w:line="240" w:lineRule="auto"/>
        <w:ind w:left="1800" w:firstLine="360"/>
        <w:jc w:val="both"/>
        <w:rPr>
          <w:b/>
          <w:szCs w:val="36"/>
        </w:rPr>
      </w:pPr>
      <w:r w:rsidRPr="0068133A">
        <w:rPr>
          <w:b/>
          <w:szCs w:val="36"/>
        </w:rPr>
        <w:tab/>
      </w:r>
    </w:p>
    <w:p w:rsidR="004B4BD3" w:rsidRPr="00AD33AD" w:rsidRDefault="00C12137" w:rsidP="004B4BD3">
      <w:pPr>
        <w:spacing w:after="0" w:line="240" w:lineRule="auto"/>
        <w:ind w:left="1800" w:firstLine="360"/>
        <w:jc w:val="both"/>
        <w:rPr>
          <w:b/>
          <w:sz w:val="32"/>
          <w:szCs w:val="32"/>
        </w:rPr>
      </w:pPr>
      <w:r>
        <w:rPr>
          <w:b/>
          <w:szCs w:val="36"/>
        </w:rPr>
        <w:t xml:space="preserve">        </w:t>
      </w:r>
      <w:r w:rsidR="004B4BD3">
        <w:rPr>
          <w:b/>
          <w:sz w:val="32"/>
          <w:szCs w:val="32"/>
        </w:rPr>
        <w:t>Under The Guidance Of</w:t>
      </w:r>
    </w:p>
    <w:p w:rsidR="004B4BD3" w:rsidRDefault="00C12137" w:rsidP="00284785">
      <w:pPr>
        <w:spacing w:after="0" w:line="240" w:lineRule="auto"/>
        <w:ind w:left="28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375E79">
        <w:rPr>
          <w:b/>
          <w:sz w:val="32"/>
          <w:szCs w:val="32"/>
        </w:rPr>
        <w:t>Mr.</w:t>
      </w:r>
      <w:r w:rsidR="00AE6626">
        <w:rPr>
          <w:b/>
          <w:sz w:val="32"/>
          <w:szCs w:val="32"/>
        </w:rPr>
        <w:t xml:space="preserve"> </w:t>
      </w:r>
      <w:r w:rsidR="00375E79">
        <w:rPr>
          <w:b/>
          <w:sz w:val="32"/>
          <w:szCs w:val="32"/>
        </w:rPr>
        <w:t>V.</w:t>
      </w:r>
      <w:r w:rsidR="00AE6626">
        <w:rPr>
          <w:b/>
          <w:sz w:val="32"/>
          <w:szCs w:val="32"/>
        </w:rPr>
        <w:t xml:space="preserve"> </w:t>
      </w:r>
      <w:r w:rsidR="00375E79">
        <w:rPr>
          <w:b/>
          <w:sz w:val="32"/>
          <w:szCs w:val="32"/>
        </w:rPr>
        <w:t>G.</w:t>
      </w:r>
      <w:r w:rsidR="00AE6626">
        <w:rPr>
          <w:b/>
          <w:sz w:val="32"/>
          <w:szCs w:val="32"/>
        </w:rPr>
        <w:t xml:space="preserve"> </w:t>
      </w:r>
      <w:r w:rsidR="00375E79">
        <w:rPr>
          <w:b/>
          <w:sz w:val="32"/>
          <w:szCs w:val="32"/>
        </w:rPr>
        <w:t>Khetade</w:t>
      </w:r>
    </w:p>
    <w:p w:rsidR="004B4BD3" w:rsidRPr="00AD33AD" w:rsidRDefault="004B4BD3" w:rsidP="004B4BD3">
      <w:pPr>
        <w:spacing w:after="0" w:line="240" w:lineRule="auto"/>
        <w:ind w:left="2160" w:firstLine="720"/>
        <w:jc w:val="both"/>
        <w:rPr>
          <w:b/>
          <w:sz w:val="32"/>
          <w:szCs w:val="32"/>
        </w:rPr>
      </w:pPr>
    </w:p>
    <w:p w:rsidR="001E6587" w:rsidRPr="0068133A" w:rsidRDefault="00753A6D" w:rsidP="00433277">
      <w:pPr>
        <w:tabs>
          <w:tab w:val="left" w:pos="2060"/>
          <w:tab w:val="center" w:pos="4514"/>
        </w:tabs>
        <w:jc w:val="both"/>
        <w:rPr>
          <w:b/>
          <w:color w:val="0000CC"/>
          <w:sz w:val="24"/>
          <w:szCs w:val="24"/>
        </w:rPr>
      </w:pPr>
      <w:r w:rsidRPr="0068133A">
        <w:rPr>
          <w:b/>
          <w:color w:val="0000CC"/>
          <w:sz w:val="24"/>
          <w:szCs w:val="24"/>
        </w:rPr>
        <w:tab/>
      </w:r>
    </w:p>
    <w:p w:rsidR="00753A6D" w:rsidRPr="001A1A70" w:rsidRDefault="004B4BD3" w:rsidP="00433277">
      <w:pPr>
        <w:tabs>
          <w:tab w:val="left" w:pos="2060"/>
          <w:tab w:val="center" w:pos="4514"/>
        </w:tabs>
        <w:jc w:val="both"/>
        <w:rPr>
          <w:b/>
          <w:color w:val="0000CC"/>
          <w:szCs w:val="36"/>
        </w:rPr>
      </w:pPr>
      <w:r w:rsidRPr="001A1A70">
        <w:rPr>
          <w:b/>
          <w:sz w:val="24"/>
          <w:szCs w:val="24"/>
        </w:rPr>
        <w:t xml:space="preserve">           DEVELOPED BY:</w:t>
      </w:r>
      <w:r w:rsidR="001E6587" w:rsidRPr="001A1A70">
        <w:rPr>
          <w:b/>
          <w:color w:val="0000CC"/>
          <w:sz w:val="24"/>
          <w:szCs w:val="24"/>
        </w:rPr>
        <w:tab/>
      </w:r>
    </w:p>
    <w:p w:rsidR="00375E79" w:rsidRDefault="00C12137" w:rsidP="00284785">
      <w:pPr>
        <w:spacing w:after="0" w:line="36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1781B">
        <w:rPr>
          <w:b/>
          <w:sz w:val="24"/>
          <w:szCs w:val="24"/>
        </w:rPr>
        <w:t xml:space="preserve">1. </w:t>
      </w:r>
      <w:proofErr w:type="spellStart"/>
      <w:r w:rsidR="0091781B">
        <w:rPr>
          <w:b/>
          <w:sz w:val="24"/>
          <w:szCs w:val="24"/>
        </w:rPr>
        <w:t>Abhishek</w:t>
      </w:r>
      <w:proofErr w:type="spellEnd"/>
      <w:r w:rsidR="0091781B">
        <w:rPr>
          <w:b/>
          <w:sz w:val="24"/>
          <w:szCs w:val="24"/>
        </w:rPr>
        <w:t xml:space="preserve"> C.</w:t>
      </w:r>
      <w:r w:rsidR="00AE6626">
        <w:rPr>
          <w:b/>
          <w:sz w:val="24"/>
          <w:szCs w:val="24"/>
        </w:rPr>
        <w:t xml:space="preserve"> </w:t>
      </w:r>
      <w:proofErr w:type="spellStart"/>
      <w:r w:rsidR="00375E79">
        <w:rPr>
          <w:b/>
          <w:sz w:val="24"/>
          <w:szCs w:val="24"/>
        </w:rPr>
        <w:t>Inamdar</w:t>
      </w:r>
      <w:proofErr w:type="spellEnd"/>
      <w:r w:rsidR="00375E79" w:rsidRPr="005C7F7D">
        <w:rPr>
          <w:b/>
          <w:sz w:val="24"/>
          <w:szCs w:val="24"/>
        </w:rPr>
        <w:tab/>
      </w:r>
      <w:r w:rsidR="00375E79" w:rsidRPr="005C7F7D">
        <w:rPr>
          <w:b/>
          <w:sz w:val="24"/>
          <w:szCs w:val="24"/>
        </w:rPr>
        <w:tab/>
      </w:r>
      <w:r w:rsidR="00375E79">
        <w:rPr>
          <w:b/>
          <w:sz w:val="24"/>
          <w:szCs w:val="24"/>
        </w:rPr>
        <w:tab/>
        <w:t xml:space="preserve">   </w:t>
      </w:r>
      <w:r w:rsidR="00284785"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 xml:space="preserve">          </w:t>
      </w:r>
      <w:r w:rsidR="00284785">
        <w:rPr>
          <w:b/>
          <w:sz w:val="24"/>
          <w:szCs w:val="24"/>
        </w:rPr>
        <w:t xml:space="preserve"> </w:t>
      </w:r>
      <w:r w:rsidR="00375E79">
        <w:rPr>
          <w:b/>
          <w:sz w:val="24"/>
          <w:szCs w:val="24"/>
        </w:rPr>
        <w:t>14CMPN20</w:t>
      </w:r>
    </w:p>
    <w:p w:rsidR="00375E79" w:rsidRPr="005C7F7D" w:rsidRDefault="0091781B" w:rsidP="00375E79">
      <w:pPr>
        <w:spacing w:after="0" w:line="36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2. </w:t>
      </w:r>
      <w:proofErr w:type="spellStart"/>
      <w:r>
        <w:rPr>
          <w:b/>
          <w:sz w:val="24"/>
          <w:szCs w:val="24"/>
        </w:rPr>
        <w:t>Rohit</w:t>
      </w:r>
      <w:proofErr w:type="spellEnd"/>
      <w:r>
        <w:rPr>
          <w:b/>
          <w:sz w:val="24"/>
          <w:szCs w:val="24"/>
        </w:rPr>
        <w:t xml:space="preserve"> V.</w:t>
      </w:r>
      <w:r w:rsidR="00AE6626">
        <w:rPr>
          <w:b/>
          <w:sz w:val="24"/>
          <w:szCs w:val="24"/>
        </w:rPr>
        <w:t xml:space="preserve"> </w:t>
      </w:r>
      <w:proofErr w:type="spellStart"/>
      <w:r w:rsidR="00375E79">
        <w:rPr>
          <w:b/>
          <w:sz w:val="24"/>
          <w:szCs w:val="24"/>
        </w:rPr>
        <w:t>Hajare</w:t>
      </w:r>
      <w:proofErr w:type="spellEnd"/>
      <w:r w:rsidR="00375E79" w:rsidRPr="005C7F7D">
        <w:rPr>
          <w:b/>
          <w:sz w:val="24"/>
          <w:szCs w:val="24"/>
        </w:rPr>
        <w:tab/>
      </w:r>
      <w:r w:rsidR="00375E79" w:rsidRPr="005C7F7D">
        <w:rPr>
          <w:b/>
          <w:sz w:val="24"/>
          <w:szCs w:val="24"/>
        </w:rPr>
        <w:tab/>
      </w:r>
      <w:r w:rsidR="00375E79">
        <w:rPr>
          <w:b/>
          <w:sz w:val="24"/>
          <w:szCs w:val="24"/>
        </w:rPr>
        <w:tab/>
      </w:r>
      <w:r w:rsidR="00375E79">
        <w:rPr>
          <w:b/>
          <w:sz w:val="24"/>
          <w:szCs w:val="24"/>
        </w:rPr>
        <w:tab/>
        <w:t xml:space="preserve">  </w:t>
      </w:r>
      <w:r w:rsidR="00C12137">
        <w:rPr>
          <w:b/>
          <w:sz w:val="24"/>
          <w:szCs w:val="24"/>
        </w:rPr>
        <w:t xml:space="preserve">     </w:t>
      </w:r>
      <w:r w:rsidR="00375E79">
        <w:rPr>
          <w:b/>
          <w:sz w:val="24"/>
          <w:szCs w:val="24"/>
        </w:rPr>
        <w:t xml:space="preserve"> </w:t>
      </w:r>
      <w:r w:rsidR="00C12137">
        <w:rPr>
          <w:b/>
          <w:sz w:val="24"/>
          <w:szCs w:val="24"/>
        </w:rPr>
        <w:t xml:space="preserve">                </w:t>
      </w:r>
      <w:r w:rsidR="00375E79">
        <w:rPr>
          <w:b/>
          <w:sz w:val="24"/>
          <w:szCs w:val="24"/>
        </w:rPr>
        <w:t>14CMPN18</w:t>
      </w:r>
    </w:p>
    <w:p w:rsidR="00375E79" w:rsidRPr="005C7F7D" w:rsidRDefault="00375E79" w:rsidP="00375E79">
      <w:pPr>
        <w:spacing w:after="0" w:line="36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3. </w:t>
      </w:r>
      <w:proofErr w:type="spellStart"/>
      <w:r>
        <w:rPr>
          <w:b/>
          <w:sz w:val="24"/>
          <w:szCs w:val="24"/>
        </w:rPr>
        <w:t>Ashish</w:t>
      </w:r>
      <w:proofErr w:type="spellEnd"/>
      <w:r>
        <w:rPr>
          <w:b/>
          <w:sz w:val="24"/>
          <w:szCs w:val="24"/>
        </w:rPr>
        <w:t xml:space="preserve"> P</w:t>
      </w:r>
      <w:r w:rsidR="0091781B">
        <w:rPr>
          <w:b/>
          <w:sz w:val="24"/>
          <w:szCs w:val="24"/>
        </w:rPr>
        <w:t xml:space="preserve">. </w:t>
      </w:r>
      <w:proofErr w:type="spellStart"/>
      <w:r w:rsidR="0091781B">
        <w:rPr>
          <w:b/>
          <w:sz w:val="24"/>
          <w:szCs w:val="24"/>
        </w:rPr>
        <w:t>Hajagulkar</w:t>
      </w:r>
      <w:proofErr w:type="spellEnd"/>
      <w:r w:rsidRPr="005C7F7D">
        <w:rPr>
          <w:b/>
          <w:sz w:val="24"/>
          <w:szCs w:val="24"/>
        </w:rPr>
        <w:tab/>
      </w:r>
      <w:r w:rsidRPr="005C7F7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C12137"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 xml:space="preserve"> 14CMPN17</w:t>
      </w:r>
    </w:p>
    <w:p w:rsidR="00753A6D" w:rsidRDefault="00753A6D" w:rsidP="00433277">
      <w:pPr>
        <w:jc w:val="both"/>
        <w:rPr>
          <w:b/>
          <w:sz w:val="28"/>
          <w:szCs w:val="36"/>
        </w:rPr>
      </w:pPr>
    </w:p>
    <w:p w:rsidR="00520F28" w:rsidRDefault="00520F28" w:rsidP="00433277">
      <w:pPr>
        <w:ind w:firstLine="720"/>
        <w:jc w:val="both"/>
        <w:rPr>
          <w:b/>
          <w:noProof/>
          <w:color w:val="FF33CC"/>
          <w:sz w:val="32"/>
          <w:szCs w:val="32"/>
          <w:lang w:bidi="kok-IN"/>
        </w:rPr>
      </w:pPr>
    </w:p>
    <w:p w:rsidR="004B4BD3" w:rsidRPr="0068133A" w:rsidRDefault="00DC7ADF" w:rsidP="00DC7ADF">
      <w:pPr>
        <w:tabs>
          <w:tab w:val="left" w:pos="4125"/>
        </w:tabs>
        <w:ind w:firstLine="720"/>
        <w:jc w:val="both"/>
        <w:rPr>
          <w:b/>
          <w:color w:val="FF33CC"/>
          <w:sz w:val="32"/>
          <w:szCs w:val="32"/>
        </w:rPr>
      </w:pPr>
      <w:r w:rsidRPr="0068133A">
        <w:rPr>
          <w:b/>
          <w:color w:val="FF33CC"/>
          <w:sz w:val="32"/>
          <w:szCs w:val="32"/>
        </w:rPr>
        <w:tab/>
      </w:r>
    </w:p>
    <w:p w:rsidR="004B4BD3" w:rsidRPr="0068133A" w:rsidRDefault="004B4BD3" w:rsidP="005C7F7D">
      <w:pPr>
        <w:spacing w:line="360" w:lineRule="auto"/>
        <w:ind w:left="2160" w:firstLine="720"/>
        <w:jc w:val="both"/>
        <w:rPr>
          <w:b/>
          <w:color w:val="FF33CC"/>
          <w:sz w:val="32"/>
          <w:szCs w:val="32"/>
        </w:rPr>
      </w:pPr>
    </w:p>
    <w:p w:rsidR="00DF18C8" w:rsidRPr="0068133A" w:rsidRDefault="00DF18C8" w:rsidP="00DF18C8">
      <w:pPr>
        <w:spacing w:line="360" w:lineRule="auto"/>
        <w:jc w:val="center"/>
        <w:rPr>
          <w:b/>
          <w:color w:val="FF33CC"/>
          <w:sz w:val="36"/>
          <w:szCs w:val="36"/>
        </w:rPr>
      </w:pPr>
      <w:r w:rsidRPr="00D63AF9">
        <w:rPr>
          <w:b/>
          <w:sz w:val="36"/>
          <w:szCs w:val="36"/>
        </w:rPr>
        <w:lastRenderedPageBreak/>
        <w:t xml:space="preserve">D.K.T.E. Society’s Textile and Engineering Institute,                                                                                                                       </w:t>
      </w:r>
      <w:proofErr w:type="spellStart"/>
      <w:r w:rsidRPr="00D63AF9">
        <w:rPr>
          <w:b/>
          <w:sz w:val="36"/>
          <w:szCs w:val="36"/>
        </w:rPr>
        <w:t>Ichalkaranji</w:t>
      </w:r>
      <w:proofErr w:type="spellEnd"/>
      <w:r w:rsidRPr="00D63AF9">
        <w:rPr>
          <w:b/>
          <w:sz w:val="36"/>
          <w:szCs w:val="36"/>
        </w:rPr>
        <w:t>.</w:t>
      </w:r>
    </w:p>
    <w:p w:rsidR="00520F28" w:rsidRPr="0068133A" w:rsidRDefault="004E74E2" w:rsidP="00DF18C8">
      <w:pPr>
        <w:spacing w:line="360" w:lineRule="auto"/>
        <w:jc w:val="center"/>
        <w:rPr>
          <w:b/>
          <w:color w:val="FF33CC"/>
          <w:sz w:val="32"/>
          <w:szCs w:val="32"/>
        </w:rPr>
      </w:pPr>
      <w:r w:rsidRPr="00F84F81">
        <w:rPr>
          <w:sz w:val="32"/>
          <w:szCs w:val="32"/>
        </w:rPr>
        <w:t xml:space="preserve">Department of Computer Science &amp; Engineering     </w:t>
      </w:r>
    </w:p>
    <w:p w:rsidR="00D61D60" w:rsidRPr="0068133A" w:rsidRDefault="009B5393" w:rsidP="009B5393">
      <w:pPr>
        <w:spacing w:line="360" w:lineRule="auto"/>
        <w:jc w:val="both"/>
        <w:rPr>
          <w:sz w:val="36"/>
          <w:szCs w:val="36"/>
        </w:rPr>
      </w:pPr>
      <w:r w:rsidRPr="0068133A">
        <w:rPr>
          <w:sz w:val="36"/>
          <w:szCs w:val="36"/>
        </w:rPr>
        <w:tab/>
      </w:r>
      <w:r w:rsidR="004B3511" w:rsidRPr="0068133A">
        <w:rPr>
          <w:sz w:val="36"/>
          <w:szCs w:val="36"/>
        </w:rPr>
        <w:tab/>
      </w:r>
      <w:r w:rsidR="00284785">
        <w:rPr>
          <w:sz w:val="36"/>
          <w:szCs w:val="36"/>
        </w:rPr>
        <w:tab/>
      </w:r>
      <w:r w:rsidR="00284785">
        <w:rPr>
          <w:sz w:val="36"/>
          <w:szCs w:val="36"/>
        </w:rPr>
        <w:tab/>
      </w:r>
      <w:r w:rsidR="00D61D60" w:rsidRPr="009B5393">
        <w:rPr>
          <w:sz w:val="48"/>
          <w:szCs w:val="48"/>
        </w:rPr>
        <w:t>CERTIFICATE</w:t>
      </w:r>
    </w:p>
    <w:p w:rsidR="00D61D60" w:rsidRPr="005C7F7D" w:rsidRDefault="00D61D60" w:rsidP="005C7F7D">
      <w:pPr>
        <w:spacing w:line="360" w:lineRule="auto"/>
        <w:ind w:left="2160" w:firstLine="720"/>
        <w:jc w:val="both"/>
        <w:rPr>
          <w:sz w:val="24"/>
          <w:szCs w:val="24"/>
        </w:rPr>
      </w:pPr>
      <w:r w:rsidRPr="005C7F7D">
        <w:rPr>
          <w:sz w:val="24"/>
          <w:szCs w:val="24"/>
        </w:rPr>
        <w:t xml:space="preserve">This is to certify that </w:t>
      </w:r>
    </w:p>
    <w:p w:rsidR="004C0B0C" w:rsidRDefault="00C23B72" w:rsidP="004C0B0C">
      <w:pPr>
        <w:spacing w:after="0" w:line="36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 w:rsidR="00375E79">
        <w:rPr>
          <w:b/>
          <w:sz w:val="24"/>
          <w:szCs w:val="24"/>
        </w:rPr>
        <w:t>Abhishek</w:t>
      </w:r>
      <w:proofErr w:type="spellEnd"/>
      <w:r w:rsidR="00375E79">
        <w:rPr>
          <w:b/>
          <w:sz w:val="24"/>
          <w:szCs w:val="24"/>
        </w:rPr>
        <w:t xml:space="preserve"> C</w:t>
      </w:r>
      <w:r w:rsidR="0091781B">
        <w:rPr>
          <w:b/>
          <w:sz w:val="24"/>
          <w:szCs w:val="24"/>
        </w:rPr>
        <w:t>.</w:t>
      </w:r>
      <w:r w:rsidR="00AA0864">
        <w:rPr>
          <w:b/>
          <w:sz w:val="24"/>
          <w:szCs w:val="24"/>
        </w:rPr>
        <w:t xml:space="preserve"> </w:t>
      </w:r>
      <w:proofErr w:type="spellStart"/>
      <w:r w:rsidR="00375E79">
        <w:rPr>
          <w:b/>
          <w:sz w:val="24"/>
          <w:szCs w:val="24"/>
        </w:rPr>
        <w:t>Inamdar</w:t>
      </w:r>
      <w:proofErr w:type="spellEnd"/>
      <w:r w:rsidR="00D61D60" w:rsidRPr="005C7F7D">
        <w:rPr>
          <w:b/>
          <w:sz w:val="24"/>
          <w:szCs w:val="24"/>
        </w:rPr>
        <w:tab/>
      </w:r>
      <w:r w:rsidR="00D61D60" w:rsidRPr="005C7F7D">
        <w:rPr>
          <w:b/>
          <w:sz w:val="24"/>
          <w:szCs w:val="24"/>
        </w:rPr>
        <w:tab/>
      </w:r>
      <w:r w:rsidR="00375E79">
        <w:rPr>
          <w:b/>
          <w:sz w:val="24"/>
          <w:szCs w:val="24"/>
        </w:rPr>
        <w:tab/>
        <w:t xml:space="preserve">  </w:t>
      </w:r>
      <w:r w:rsidR="00B6637A">
        <w:rPr>
          <w:b/>
          <w:sz w:val="24"/>
          <w:szCs w:val="24"/>
        </w:rPr>
        <w:t xml:space="preserve">                  </w:t>
      </w:r>
      <w:r w:rsidR="0058197A">
        <w:rPr>
          <w:b/>
          <w:sz w:val="24"/>
          <w:szCs w:val="24"/>
        </w:rPr>
        <w:t xml:space="preserve">      </w:t>
      </w:r>
      <w:r w:rsidR="00B6637A">
        <w:rPr>
          <w:b/>
          <w:sz w:val="24"/>
          <w:szCs w:val="24"/>
        </w:rPr>
        <w:t xml:space="preserve">  </w:t>
      </w:r>
      <w:r w:rsidR="00375E79">
        <w:rPr>
          <w:b/>
          <w:sz w:val="24"/>
          <w:szCs w:val="24"/>
        </w:rPr>
        <w:t xml:space="preserve"> 14CMPN20</w:t>
      </w:r>
    </w:p>
    <w:p w:rsidR="004C0B0C" w:rsidRPr="005C7F7D" w:rsidRDefault="0091781B" w:rsidP="004C0B0C">
      <w:pPr>
        <w:spacing w:after="0" w:line="36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Rohit</w:t>
      </w:r>
      <w:proofErr w:type="spellEnd"/>
      <w:r>
        <w:rPr>
          <w:b/>
          <w:sz w:val="24"/>
          <w:szCs w:val="24"/>
        </w:rPr>
        <w:t xml:space="preserve"> V.</w:t>
      </w:r>
      <w:r w:rsidR="00AA0864">
        <w:rPr>
          <w:b/>
          <w:sz w:val="24"/>
          <w:szCs w:val="24"/>
        </w:rPr>
        <w:t xml:space="preserve"> </w:t>
      </w:r>
      <w:proofErr w:type="spellStart"/>
      <w:r w:rsidR="00375E79">
        <w:rPr>
          <w:b/>
          <w:sz w:val="24"/>
          <w:szCs w:val="24"/>
        </w:rPr>
        <w:t>Hajare</w:t>
      </w:r>
      <w:proofErr w:type="spellEnd"/>
      <w:r w:rsidR="004C0B0C" w:rsidRPr="005C7F7D">
        <w:rPr>
          <w:b/>
          <w:sz w:val="24"/>
          <w:szCs w:val="24"/>
        </w:rPr>
        <w:tab/>
      </w:r>
      <w:r w:rsidR="004C0B0C" w:rsidRPr="005C7F7D">
        <w:rPr>
          <w:b/>
          <w:sz w:val="24"/>
          <w:szCs w:val="24"/>
        </w:rPr>
        <w:tab/>
      </w:r>
      <w:r w:rsidR="004C0B0C">
        <w:rPr>
          <w:b/>
          <w:sz w:val="24"/>
          <w:szCs w:val="24"/>
        </w:rPr>
        <w:tab/>
      </w:r>
      <w:r w:rsidR="00375E79">
        <w:rPr>
          <w:b/>
          <w:sz w:val="24"/>
          <w:szCs w:val="24"/>
        </w:rPr>
        <w:tab/>
      </w:r>
      <w:r w:rsidR="00B6637A">
        <w:rPr>
          <w:b/>
          <w:sz w:val="24"/>
          <w:szCs w:val="24"/>
        </w:rPr>
        <w:t xml:space="preserve">      </w:t>
      </w:r>
      <w:r w:rsidR="00375E79">
        <w:rPr>
          <w:b/>
          <w:sz w:val="24"/>
          <w:szCs w:val="24"/>
        </w:rPr>
        <w:t xml:space="preserve">  </w:t>
      </w:r>
      <w:r w:rsidR="00B6637A">
        <w:rPr>
          <w:b/>
          <w:sz w:val="24"/>
          <w:szCs w:val="24"/>
        </w:rPr>
        <w:t xml:space="preserve">   </w:t>
      </w:r>
      <w:r w:rsidR="00375E79">
        <w:rPr>
          <w:b/>
          <w:sz w:val="24"/>
          <w:szCs w:val="24"/>
        </w:rPr>
        <w:t xml:space="preserve"> </w:t>
      </w:r>
      <w:r w:rsidR="0058197A">
        <w:rPr>
          <w:b/>
          <w:sz w:val="24"/>
          <w:szCs w:val="24"/>
        </w:rPr>
        <w:t xml:space="preserve">      </w:t>
      </w:r>
      <w:r w:rsidR="009E6B07">
        <w:rPr>
          <w:b/>
          <w:sz w:val="24"/>
          <w:szCs w:val="24"/>
        </w:rPr>
        <w:t xml:space="preserve"> </w:t>
      </w:r>
      <w:r w:rsidR="00436EEE">
        <w:rPr>
          <w:b/>
          <w:sz w:val="24"/>
          <w:szCs w:val="24"/>
        </w:rPr>
        <w:t xml:space="preserve">          </w:t>
      </w:r>
      <w:r w:rsidR="00375E79">
        <w:rPr>
          <w:b/>
          <w:sz w:val="24"/>
          <w:szCs w:val="24"/>
        </w:rPr>
        <w:t>14CMPN18</w:t>
      </w:r>
    </w:p>
    <w:p w:rsidR="004C0B0C" w:rsidRPr="005C7F7D" w:rsidRDefault="00375E79" w:rsidP="004C0B0C">
      <w:pPr>
        <w:spacing w:after="0" w:line="360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Ashish</w:t>
      </w:r>
      <w:proofErr w:type="spellEnd"/>
      <w:r>
        <w:rPr>
          <w:b/>
          <w:sz w:val="24"/>
          <w:szCs w:val="24"/>
        </w:rPr>
        <w:t xml:space="preserve"> P</w:t>
      </w:r>
      <w:r w:rsidR="0091781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Hajagulkar</w:t>
      </w:r>
      <w:proofErr w:type="spellEnd"/>
      <w:r w:rsidR="004C0B0C" w:rsidRPr="005C7F7D">
        <w:rPr>
          <w:b/>
          <w:sz w:val="24"/>
          <w:szCs w:val="24"/>
        </w:rPr>
        <w:tab/>
      </w:r>
      <w:r w:rsidR="004C0B0C" w:rsidRPr="005C7F7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B6637A">
        <w:rPr>
          <w:b/>
          <w:sz w:val="24"/>
          <w:szCs w:val="24"/>
        </w:rPr>
        <w:t xml:space="preserve">         </w:t>
      </w:r>
      <w:r w:rsidR="0058197A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="00436EEE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>14CMPN17</w:t>
      </w:r>
    </w:p>
    <w:p w:rsidR="00D61D60" w:rsidRPr="005C7F7D" w:rsidRDefault="00D61D60" w:rsidP="004C0B0C">
      <w:pPr>
        <w:spacing w:after="0" w:line="360" w:lineRule="auto"/>
        <w:ind w:firstLine="360"/>
        <w:jc w:val="both"/>
        <w:rPr>
          <w:sz w:val="24"/>
          <w:szCs w:val="24"/>
        </w:rPr>
      </w:pPr>
      <w:r w:rsidRPr="005C7F7D">
        <w:rPr>
          <w:sz w:val="24"/>
          <w:szCs w:val="24"/>
        </w:rPr>
        <w:t>Have successfully completed the project work, entitled,</w:t>
      </w:r>
    </w:p>
    <w:p w:rsidR="00D61D60" w:rsidRPr="00C56957" w:rsidRDefault="00C56957" w:rsidP="00C56957">
      <w:pPr>
        <w:spacing w:after="0" w:line="360" w:lineRule="auto"/>
        <w:ind w:left="360" w:firstLine="360"/>
        <w:rPr>
          <w:color w:val="00B0F0"/>
          <w:sz w:val="32"/>
          <w:szCs w:val="32"/>
        </w:rPr>
      </w:pPr>
      <w:r>
        <w:rPr>
          <w:b/>
          <w:color w:val="00B0F0"/>
          <w:sz w:val="44"/>
          <w:szCs w:val="44"/>
        </w:rPr>
        <w:t xml:space="preserve">                   GOOD MORNING</w:t>
      </w:r>
    </w:p>
    <w:p w:rsidR="004B3511" w:rsidRPr="005C7F7D" w:rsidRDefault="004B3511" w:rsidP="005C7F7D">
      <w:pPr>
        <w:spacing w:after="0"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Pr="005C7F7D">
        <w:rPr>
          <w:sz w:val="24"/>
          <w:szCs w:val="24"/>
        </w:rPr>
        <w:t>In partial fulfillment for the award of degre</w:t>
      </w:r>
      <w:r w:rsidR="0098214A" w:rsidRPr="005C7F7D">
        <w:rPr>
          <w:sz w:val="24"/>
          <w:szCs w:val="24"/>
        </w:rPr>
        <w:t xml:space="preserve">e of Bachelor of Engineering in </w:t>
      </w:r>
      <w:r w:rsidR="00C23B72">
        <w:rPr>
          <w:sz w:val="24"/>
          <w:szCs w:val="24"/>
        </w:rPr>
        <w:t>Computer</w:t>
      </w:r>
      <w:r w:rsidR="00F84793">
        <w:rPr>
          <w:sz w:val="24"/>
          <w:szCs w:val="24"/>
        </w:rPr>
        <w:t xml:space="preserve"> </w:t>
      </w:r>
      <w:r w:rsidRPr="005C7F7D">
        <w:rPr>
          <w:sz w:val="24"/>
          <w:szCs w:val="24"/>
        </w:rPr>
        <w:t xml:space="preserve">Science &amp; Engineering at </w:t>
      </w:r>
      <w:proofErr w:type="spellStart"/>
      <w:r w:rsidRPr="005C7F7D">
        <w:rPr>
          <w:sz w:val="24"/>
          <w:szCs w:val="24"/>
        </w:rPr>
        <w:t>Shivaji</w:t>
      </w:r>
      <w:proofErr w:type="spellEnd"/>
      <w:r w:rsidRPr="005C7F7D">
        <w:rPr>
          <w:sz w:val="24"/>
          <w:szCs w:val="24"/>
        </w:rPr>
        <w:t xml:space="preserve"> University, Kolha</w:t>
      </w:r>
      <w:r w:rsidR="00146ADA" w:rsidRPr="005C7F7D">
        <w:rPr>
          <w:sz w:val="24"/>
          <w:szCs w:val="24"/>
        </w:rPr>
        <w:t>pur.</w:t>
      </w:r>
      <w:proofErr w:type="gramEnd"/>
      <w:r w:rsidR="00146ADA" w:rsidRPr="005C7F7D">
        <w:rPr>
          <w:sz w:val="24"/>
          <w:szCs w:val="24"/>
        </w:rPr>
        <w:t xml:space="preserve"> This is the record of their</w:t>
      </w:r>
      <w:r w:rsidRPr="005C7F7D">
        <w:rPr>
          <w:sz w:val="24"/>
          <w:szCs w:val="24"/>
        </w:rPr>
        <w:t xml:space="preserve"> work carried out during academic year 201</w:t>
      </w:r>
      <w:r w:rsidR="009E24CA">
        <w:rPr>
          <w:sz w:val="24"/>
          <w:szCs w:val="24"/>
        </w:rPr>
        <w:t>5-</w:t>
      </w:r>
      <w:r w:rsidRPr="005C7F7D">
        <w:rPr>
          <w:sz w:val="24"/>
          <w:szCs w:val="24"/>
        </w:rPr>
        <w:t>201</w:t>
      </w:r>
      <w:r w:rsidR="009E24CA">
        <w:rPr>
          <w:sz w:val="24"/>
          <w:szCs w:val="24"/>
        </w:rPr>
        <w:t>6</w:t>
      </w:r>
      <w:r w:rsidRPr="005C7F7D">
        <w:rPr>
          <w:sz w:val="24"/>
          <w:szCs w:val="24"/>
        </w:rPr>
        <w:t xml:space="preserve">.   </w:t>
      </w:r>
    </w:p>
    <w:p w:rsidR="009D6D8B" w:rsidRDefault="004B3511" w:rsidP="005C7F7D">
      <w:pPr>
        <w:spacing w:line="360" w:lineRule="auto"/>
        <w:jc w:val="both"/>
        <w:rPr>
          <w:sz w:val="24"/>
          <w:szCs w:val="24"/>
        </w:rPr>
      </w:pPr>
      <w:r w:rsidRPr="005C7F7D">
        <w:rPr>
          <w:sz w:val="24"/>
          <w:szCs w:val="24"/>
        </w:rPr>
        <w:t xml:space="preserve">  </w:t>
      </w:r>
    </w:p>
    <w:p w:rsidR="004B3511" w:rsidRPr="005C7F7D" w:rsidRDefault="004B3511" w:rsidP="005C7F7D">
      <w:pPr>
        <w:spacing w:line="360" w:lineRule="auto"/>
        <w:jc w:val="both"/>
        <w:rPr>
          <w:sz w:val="24"/>
          <w:szCs w:val="24"/>
        </w:rPr>
      </w:pPr>
      <w:r w:rsidRPr="005C7F7D">
        <w:rPr>
          <w:sz w:val="24"/>
          <w:szCs w:val="24"/>
        </w:rPr>
        <w:t>Date:</w:t>
      </w:r>
      <w:r w:rsidR="009D6D8B">
        <w:rPr>
          <w:sz w:val="24"/>
          <w:szCs w:val="24"/>
        </w:rPr>
        <w:t xml:space="preserve"> 01</w:t>
      </w:r>
      <w:r w:rsidR="00032276">
        <w:rPr>
          <w:sz w:val="24"/>
          <w:szCs w:val="24"/>
        </w:rPr>
        <w:t>-04-</w:t>
      </w:r>
      <w:r w:rsidR="009D6D8B">
        <w:rPr>
          <w:sz w:val="24"/>
          <w:szCs w:val="24"/>
        </w:rPr>
        <w:t>2016</w:t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F84793">
        <w:rPr>
          <w:sz w:val="24"/>
          <w:szCs w:val="24"/>
        </w:rPr>
        <w:t xml:space="preserve">                          </w:t>
      </w:r>
      <w:r w:rsidRPr="005C7F7D">
        <w:rPr>
          <w:sz w:val="24"/>
          <w:szCs w:val="24"/>
        </w:rPr>
        <w:t>Place:</w:t>
      </w:r>
      <w:r w:rsidR="00F84793">
        <w:rPr>
          <w:sz w:val="24"/>
          <w:szCs w:val="24"/>
        </w:rPr>
        <w:t xml:space="preserve"> </w:t>
      </w:r>
      <w:proofErr w:type="spellStart"/>
      <w:r w:rsidR="001A1A70">
        <w:rPr>
          <w:sz w:val="24"/>
          <w:szCs w:val="24"/>
        </w:rPr>
        <w:t>Ichalkaranji</w:t>
      </w:r>
      <w:proofErr w:type="spellEnd"/>
    </w:p>
    <w:p w:rsidR="007A6323" w:rsidRDefault="007A6323" w:rsidP="005C7F7D">
      <w:pPr>
        <w:spacing w:line="360" w:lineRule="auto"/>
        <w:jc w:val="both"/>
        <w:rPr>
          <w:sz w:val="24"/>
          <w:szCs w:val="24"/>
        </w:rPr>
      </w:pPr>
    </w:p>
    <w:p w:rsidR="00B37D45" w:rsidRPr="005C7F7D" w:rsidRDefault="00B37D45" w:rsidP="005C7F7D">
      <w:pPr>
        <w:spacing w:line="360" w:lineRule="auto"/>
        <w:jc w:val="both"/>
        <w:rPr>
          <w:sz w:val="24"/>
          <w:szCs w:val="24"/>
        </w:rPr>
      </w:pPr>
    </w:p>
    <w:p w:rsidR="00FA5278" w:rsidRDefault="0091781B" w:rsidP="00C56957">
      <w:pPr>
        <w:spacing w:after="0" w:line="360" w:lineRule="auto"/>
        <w:jc w:val="both"/>
        <w:rPr>
          <w:sz w:val="24"/>
          <w:szCs w:val="24"/>
        </w:rPr>
      </w:pPr>
      <w:r w:rsidRPr="00032276">
        <w:rPr>
          <w:b/>
          <w:sz w:val="24"/>
          <w:szCs w:val="24"/>
        </w:rPr>
        <w:t>Mr. V.G. Khetade</w:t>
      </w:r>
      <w:r w:rsidR="007F5AFD" w:rsidRPr="00032276">
        <w:rPr>
          <w:b/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FA5278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2E2B0C">
        <w:rPr>
          <w:sz w:val="24"/>
          <w:szCs w:val="24"/>
        </w:rPr>
        <w:tab/>
      </w:r>
      <w:proofErr w:type="spellStart"/>
      <w:r w:rsidR="007F5AFD" w:rsidRPr="00032276">
        <w:rPr>
          <w:b/>
          <w:sz w:val="24"/>
          <w:szCs w:val="24"/>
        </w:rPr>
        <w:t>Prof.</w:t>
      </w:r>
      <w:r w:rsidR="009E24CA" w:rsidRPr="00032276">
        <w:rPr>
          <w:b/>
          <w:sz w:val="24"/>
          <w:szCs w:val="24"/>
        </w:rPr>
        <w:t>D</w:t>
      </w:r>
      <w:r w:rsidR="007F5AFD" w:rsidRPr="00032276">
        <w:rPr>
          <w:b/>
          <w:sz w:val="24"/>
          <w:szCs w:val="24"/>
        </w:rPr>
        <w:t>r.D.V.Kodavade</w:t>
      </w:r>
      <w:proofErr w:type="spellEnd"/>
    </w:p>
    <w:p w:rsidR="007A6323" w:rsidRPr="00032276" w:rsidRDefault="007F5AFD" w:rsidP="00C56957">
      <w:pPr>
        <w:spacing w:after="0" w:line="360" w:lineRule="auto"/>
        <w:jc w:val="both"/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</w:pPr>
      <w:r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[Project Guide]</w:t>
      </w:r>
      <w:r w:rsidR="004B3511" w:rsidRPr="0068133A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</w:rPr>
        <w:tab/>
      </w:r>
      <w:r w:rsidR="007A6323" w:rsidRPr="0068133A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</w:rPr>
        <w:tab/>
      </w:r>
      <w:r w:rsidR="007A6323" w:rsidRPr="0068133A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</w:rPr>
        <w:tab/>
      </w:r>
      <w:r w:rsidR="007A6323" w:rsidRPr="0068133A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</w:rPr>
        <w:tab/>
      </w:r>
      <w:r w:rsidR="00FA5278" w:rsidRPr="0068133A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</w:rPr>
        <w:tab/>
      </w:r>
      <w:r w:rsidR="00FA5278" w:rsidRPr="0068133A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</w:rPr>
        <w:tab/>
      </w:r>
      <w:r w:rsidR="00284785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</w:rPr>
        <w:tab/>
      </w:r>
      <w:r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[</w:t>
      </w:r>
      <w:r w:rsidR="007A6323"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Head</w:t>
      </w:r>
      <w:r w:rsidR="00F84793"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 xml:space="preserve"> </w:t>
      </w:r>
      <w:r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o</w:t>
      </w:r>
      <w:r w:rsidR="0098214A"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f</w:t>
      </w:r>
      <w:r w:rsidR="00F84793"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 xml:space="preserve"> </w:t>
      </w:r>
      <w:r w:rsidRPr="00032276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Department]</w:t>
      </w:r>
    </w:p>
    <w:p w:rsidR="00C56957" w:rsidRPr="00032276" w:rsidRDefault="007A6323" w:rsidP="00C56957">
      <w:pPr>
        <w:tabs>
          <w:tab w:val="left" w:pos="2932"/>
        </w:tabs>
        <w:spacing w:after="0" w:line="360" w:lineRule="auto"/>
        <w:jc w:val="both"/>
        <w:rPr>
          <w:rStyle w:val="IntenseReference"/>
          <w:bCs w:val="0"/>
          <w:smallCaps w:val="0"/>
          <w:color w:val="auto"/>
          <w:sz w:val="24"/>
          <w:szCs w:val="24"/>
          <w:u w:val="none"/>
        </w:rPr>
      </w:pPr>
      <w:r w:rsidRPr="005C7F7D">
        <w:rPr>
          <w:rStyle w:val="IntenseReference"/>
          <w:bCs w:val="0"/>
          <w:smallCaps w:val="0"/>
          <w:color w:val="auto"/>
          <w:sz w:val="24"/>
          <w:szCs w:val="24"/>
          <w:u w:val="none"/>
        </w:rPr>
        <w:tab/>
      </w:r>
    </w:p>
    <w:p w:rsidR="00520F28" w:rsidRPr="00032276" w:rsidRDefault="00C56957" w:rsidP="00C56957">
      <w:pPr>
        <w:tabs>
          <w:tab w:val="left" w:pos="2932"/>
        </w:tabs>
        <w:spacing w:after="0" w:line="360" w:lineRule="auto"/>
        <w:jc w:val="both"/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</w:pPr>
      <w:r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</w:rPr>
        <w:tab/>
      </w:r>
      <w:r w:rsidR="00CF2CD7">
        <w:rPr>
          <w:rStyle w:val="IntenseReference"/>
          <w:bCs w:val="0"/>
          <w:smallCaps w:val="0"/>
          <w:color w:val="auto"/>
          <w:sz w:val="24"/>
          <w:szCs w:val="24"/>
          <w:u w:val="none"/>
        </w:rPr>
        <w:t xml:space="preserve">   </w:t>
      </w:r>
      <w:proofErr w:type="spellStart"/>
      <w:r w:rsidR="004B3511"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  <w:t>Prof</w:t>
      </w:r>
      <w:r w:rsidR="007F5AFD"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  <w:t>.Dr.</w:t>
      </w:r>
      <w:r w:rsidR="002E2B0C"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  <w:t>P</w:t>
      </w:r>
      <w:r w:rsidR="007F5AFD"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  <w:t>.</w:t>
      </w:r>
      <w:r w:rsidR="002E2B0C"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  <w:t>V</w:t>
      </w:r>
      <w:r w:rsidR="007F5AFD"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  <w:t>.</w:t>
      </w:r>
      <w:r w:rsidR="002E2B0C" w:rsidRPr="00032276">
        <w:rPr>
          <w:rStyle w:val="IntenseReference"/>
          <w:bCs w:val="0"/>
          <w:smallCaps w:val="0"/>
          <w:color w:val="auto"/>
          <w:sz w:val="24"/>
          <w:szCs w:val="24"/>
          <w:u w:val="none"/>
          <w:lang w:val="fr-FR"/>
        </w:rPr>
        <w:t>Kadole</w:t>
      </w:r>
      <w:proofErr w:type="spellEnd"/>
    </w:p>
    <w:p w:rsidR="00E9377D" w:rsidRPr="00032276" w:rsidRDefault="007F5AFD" w:rsidP="00C56957">
      <w:pPr>
        <w:spacing w:after="0" w:line="360" w:lineRule="auto"/>
        <w:jc w:val="both"/>
        <w:rPr>
          <w:sz w:val="24"/>
          <w:szCs w:val="24"/>
          <w:lang w:val="fr-FR"/>
        </w:rPr>
      </w:pPr>
      <w:r w:rsidRPr="00BD07BC">
        <w:rPr>
          <w:sz w:val="24"/>
          <w:szCs w:val="24"/>
          <w:lang w:val="fr-FR"/>
        </w:rPr>
        <w:tab/>
      </w:r>
      <w:r w:rsidRPr="00BD07BC">
        <w:rPr>
          <w:sz w:val="24"/>
          <w:szCs w:val="24"/>
          <w:lang w:val="fr-FR"/>
        </w:rPr>
        <w:tab/>
      </w:r>
      <w:r w:rsidRPr="00BD07BC">
        <w:rPr>
          <w:sz w:val="24"/>
          <w:szCs w:val="24"/>
          <w:lang w:val="fr-FR"/>
        </w:rPr>
        <w:tab/>
      </w:r>
      <w:r w:rsidRPr="00BD07BC">
        <w:rPr>
          <w:sz w:val="24"/>
          <w:szCs w:val="24"/>
          <w:lang w:val="fr-FR"/>
        </w:rPr>
        <w:tab/>
      </w:r>
      <w:r w:rsidR="00284785" w:rsidRPr="00032276">
        <w:rPr>
          <w:sz w:val="24"/>
          <w:szCs w:val="24"/>
          <w:lang w:val="fr-FR"/>
        </w:rPr>
        <w:t xml:space="preserve">     </w:t>
      </w:r>
      <w:r w:rsidR="00CF2CD7">
        <w:rPr>
          <w:sz w:val="24"/>
          <w:szCs w:val="24"/>
          <w:lang w:val="fr-FR"/>
        </w:rPr>
        <w:t xml:space="preserve">   </w:t>
      </w:r>
      <w:r w:rsidR="00284785" w:rsidRPr="00032276">
        <w:rPr>
          <w:sz w:val="24"/>
          <w:szCs w:val="24"/>
          <w:lang w:val="fr-FR"/>
        </w:rPr>
        <w:t xml:space="preserve"> </w:t>
      </w:r>
      <w:r w:rsidRPr="00032276">
        <w:rPr>
          <w:sz w:val="24"/>
          <w:szCs w:val="24"/>
          <w:lang w:val="fr-FR"/>
        </w:rPr>
        <w:t>[Principa</w:t>
      </w:r>
      <w:r w:rsidR="00E9377D" w:rsidRPr="00032276">
        <w:rPr>
          <w:sz w:val="24"/>
          <w:szCs w:val="24"/>
          <w:lang w:val="fr-FR"/>
        </w:rPr>
        <w:t>l]</w:t>
      </w:r>
    </w:p>
    <w:p w:rsidR="005C7F7D" w:rsidRDefault="001E4728" w:rsidP="005C7F7D">
      <w:pPr>
        <w:spacing w:line="360" w:lineRule="auto"/>
        <w:jc w:val="both"/>
        <w:rPr>
          <w:sz w:val="32"/>
          <w:szCs w:val="32"/>
          <w:lang w:val="fr-FR"/>
        </w:rPr>
      </w:pPr>
      <w:r w:rsidRPr="00BD07BC">
        <w:rPr>
          <w:sz w:val="24"/>
          <w:szCs w:val="24"/>
          <w:lang w:val="fr-FR"/>
        </w:rPr>
        <w:tab/>
      </w:r>
      <w:r w:rsidRPr="00BD07BC">
        <w:rPr>
          <w:sz w:val="24"/>
          <w:szCs w:val="24"/>
          <w:lang w:val="fr-FR"/>
        </w:rPr>
        <w:tab/>
      </w:r>
      <w:r w:rsidRPr="00BD07BC">
        <w:rPr>
          <w:sz w:val="24"/>
          <w:szCs w:val="24"/>
          <w:lang w:val="fr-FR"/>
        </w:rPr>
        <w:tab/>
      </w:r>
    </w:p>
    <w:p w:rsidR="005C7F7D" w:rsidRPr="00BD07BC" w:rsidRDefault="005C7F7D" w:rsidP="005C7F7D">
      <w:pPr>
        <w:spacing w:line="360" w:lineRule="auto"/>
        <w:jc w:val="both"/>
        <w:rPr>
          <w:sz w:val="32"/>
          <w:szCs w:val="32"/>
          <w:lang w:val="fr-FR"/>
        </w:rPr>
      </w:pPr>
    </w:p>
    <w:p w:rsidR="001E4728" w:rsidRDefault="001E4728" w:rsidP="00A56CC5">
      <w:pPr>
        <w:spacing w:line="360" w:lineRule="auto"/>
        <w:ind w:left="2880" w:firstLine="720"/>
        <w:jc w:val="both"/>
        <w:rPr>
          <w:sz w:val="28"/>
          <w:szCs w:val="28"/>
        </w:rPr>
      </w:pPr>
      <w:r w:rsidRPr="000F055C">
        <w:rPr>
          <w:b/>
          <w:sz w:val="28"/>
          <w:szCs w:val="28"/>
          <w:u w:val="single"/>
        </w:rPr>
        <w:t>DECLARATION</w:t>
      </w:r>
    </w:p>
    <w:p w:rsidR="00A56CC5" w:rsidRPr="00A56CC5" w:rsidRDefault="00A56CC5" w:rsidP="00A56CC5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1E4728" w:rsidRPr="000F055C" w:rsidRDefault="001E4728" w:rsidP="005C7F7D">
      <w:pPr>
        <w:spacing w:line="360" w:lineRule="auto"/>
        <w:ind w:firstLine="720"/>
        <w:jc w:val="both"/>
        <w:rPr>
          <w:sz w:val="24"/>
          <w:szCs w:val="24"/>
        </w:rPr>
      </w:pPr>
      <w:r w:rsidRPr="000F055C">
        <w:rPr>
          <w:sz w:val="24"/>
          <w:szCs w:val="24"/>
        </w:rPr>
        <w:t xml:space="preserve">We the undersigned students of S.E.C.S.E. declare that the field work report entitled </w:t>
      </w:r>
      <w:r w:rsidR="00A56CC5">
        <w:rPr>
          <w:sz w:val="24"/>
          <w:szCs w:val="24"/>
          <w:u w:val="single"/>
        </w:rPr>
        <w:t>GOOD MORNING</w:t>
      </w:r>
      <w:r w:rsidR="002961B2">
        <w:rPr>
          <w:sz w:val="24"/>
          <w:szCs w:val="24"/>
          <w:u w:val="single"/>
        </w:rPr>
        <w:t xml:space="preserve"> </w:t>
      </w:r>
      <w:r w:rsidRPr="000F055C">
        <w:rPr>
          <w:sz w:val="24"/>
          <w:szCs w:val="24"/>
        </w:rPr>
        <w:t>written and subm</w:t>
      </w:r>
      <w:r w:rsidR="00C40B4E">
        <w:rPr>
          <w:sz w:val="24"/>
          <w:szCs w:val="24"/>
        </w:rPr>
        <w:t>itted under the guidance of Mr</w:t>
      </w:r>
      <w:r w:rsidRPr="000F055C">
        <w:rPr>
          <w:sz w:val="24"/>
          <w:szCs w:val="24"/>
        </w:rPr>
        <w:t xml:space="preserve">. </w:t>
      </w:r>
      <w:r w:rsidR="000F225F">
        <w:rPr>
          <w:sz w:val="24"/>
          <w:szCs w:val="24"/>
        </w:rPr>
        <w:t xml:space="preserve">V. G. Khetade </w:t>
      </w:r>
      <w:r w:rsidRPr="000F055C">
        <w:rPr>
          <w:sz w:val="24"/>
          <w:szCs w:val="24"/>
        </w:rPr>
        <w:t xml:space="preserve">is our original work. The empirical findings in this report are based on the data collected by us. The matter assimilated in this report is not reproduction from any readymade report. </w:t>
      </w:r>
    </w:p>
    <w:p w:rsidR="001E6587" w:rsidRPr="000F055C" w:rsidRDefault="001E6587" w:rsidP="005C7F7D">
      <w:pPr>
        <w:spacing w:line="360" w:lineRule="auto"/>
        <w:jc w:val="both"/>
        <w:rPr>
          <w:sz w:val="24"/>
          <w:szCs w:val="24"/>
        </w:rPr>
      </w:pPr>
    </w:p>
    <w:p w:rsidR="001E6587" w:rsidRPr="000F055C" w:rsidRDefault="001E4728" w:rsidP="005C7F7D">
      <w:pPr>
        <w:spacing w:line="360" w:lineRule="auto"/>
        <w:jc w:val="both"/>
        <w:rPr>
          <w:sz w:val="24"/>
          <w:szCs w:val="24"/>
        </w:rPr>
      </w:pPr>
      <w:r w:rsidRPr="000F055C">
        <w:rPr>
          <w:sz w:val="24"/>
          <w:szCs w:val="24"/>
        </w:rPr>
        <w:t>Date:</w:t>
      </w:r>
      <w:r w:rsidR="00F320BE">
        <w:rPr>
          <w:sz w:val="24"/>
          <w:szCs w:val="24"/>
        </w:rPr>
        <w:t>01-04-2016</w:t>
      </w:r>
      <w:bookmarkStart w:id="0" w:name="_GoBack"/>
      <w:bookmarkEnd w:id="0"/>
    </w:p>
    <w:p w:rsidR="001E4728" w:rsidRPr="000F055C" w:rsidRDefault="001E4728" w:rsidP="005C7F7D">
      <w:pPr>
        <w:spacing w:line="360" w:lineRule="auto"/>
        <w:jc w:val="both"/>
        <w:rPr>
          <w:sz w:val="24"/>
          <w:szCs w:val="24"/>
        </w:rPr>
      </w:pPr>
    </w:p>
    <w:p w:rsidR="001E4728" w:rsidRPr="000F055C" w:rsidRDefault="001E4728" w:rsidP="005C7F7D">
      <w:pPr>
        <w:spacing w:line="360" w:lineRule="auto"/>
        <w:jc w:val="both"/>
        <w:rPr>
          <w:sz w:val="24"/>
          <w:szCs w:val="24"/>
        </w:rPr>
      </w:pPr>
      <w:r w:rsidRPr="000F055C">
        <w:rPr>
          <w:sz w:val="24"/>
          <w:szCs w:val="24"/>
        </w:rPr>
        <w:t xml:space="preserve">Place: </w:t>
      </w:r>
      <w:proofErr w:type="spellStart"/>
      <w:r w:rsidRPr="000F055C">
        <w:rPr>
          <w:sz w:val="24"/>
          <w:szCs w:val="24"/>
        </w:rPr>
        <w:t>Ichalkaranji</w:t>
      </w:r>
      <w:proofErr w:type="spellEnd"/>
      <w:r w:rsidRPr="000F055C">
        <w:rPr>
          <w:sz w:val="24"/>
          <w:szCs w:val="24"/>
        </w:rPr>
        <w:t>.</w:t>
      </w:r>
    </w:p>
    <w:p w:rsidR="002961B2" w:rsidRDefault="001E4728" w:rsidP="005C7F7D">
      <w:pPr>
        <w:spacing w:line="360" w:lineRule="auto"/>
        <w:jc w:val="both"/>
        <w:rPr>
          <w:sz w:val="24"/>
          <w:szCs w:val="24"/>
        </w:rPr>
      </w:pPr>
      <w:r w:rsidRPr="000F055C">
        <w:rPr>
          <w:sz w:val="24"/>
          <w:szCs w:val="24"/>
        </w:rPr>
        <w:t xml:space="preserve">        </w:t>
      </w:r>
    </w:p>
    <w:p w:rsidR="001E4728" w:rsidRPr="000F055C" w:rsidRDefault="001E4728" w:rsidP="005C7F7D">
      <w:pPr>
        <w:spacing w:line="360" w:lineRule="auto"/>
        <w:jc w:val="both"/>
        <w:rPr>
          <w:sz w:val="24"/>
          <w:szCs w:val="24"/>
        </w:rPr>
      </w:pPr>
      <w:r w:rsidRPr="000F055C">
        <w:rPr>
          <w:sz w:val="24"/>
          <w:szCs w:val="24"/>
        </w:rPr>
        <w:t xml:space="preserve">     Name</w:t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  <w:t>Signature</w:t>
      </w:r>
    </w:p>
    <w:p w:rsidR="004C0B0C" w:rsidRPr="004C0B0C" w:rsidRDefault="00375E79" w:rsidP="004C0B0C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="0091781B">
        <w:rPr>
          <w:sz w:val="24"/>
          <w:szCs w:val="24"/>
        </w:rPr>
        <w:t>Abhishek</w:t>
      </w:r>
      <w:proofErr w:type="spellEnd"/>
      <w:r w:rsidR="0091781B">
        <w:rPr>
          <w:sz w:val="24"/>
          <w:szCs w:val="24"/>
        </w:rPr>
        <w:t xml:space="preserve"> C.</w:t>
      </w:r>
      <w:r w:rsidR="00ED61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Inamdar</w:t>
      </w:r>
      <w:proofErr w:type="spellEnd"/>
    </w:p>
    <w:p w:rsidR="004C0B0C" w:rsidRPr="004C0B0C" w:rsidRDefault="0091781B" w:rsidP="004C0B0C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Rohit</w:t>
      </w:r>
      <w:proofErr w:type="spellEnd"/>
      <w:r>
        <w:rPr>
          <w:sz w:val="24"/>
          <w:szCs w:val="24"/>
        </w:rPr>
        <w:t xml:space="preserve"> V.</w:t>
      </w:r>
      <w:r w:rsidR="00ED616F">
        <w:rPr>
          <w:sz w:val="24"/>
          <w:szCs w:val="24"/>
        </w:rPr>
        <w:t xml:space="preserve"> </w:t>
      </w:r>
      <w:proofErr w:type="spellStart"/>
      <w:r w:rsidR="00375E79">
        <w:rPr>
          <w:sz w:val="24"/>
          <w:szCs w:val="24"/>
        </w:rPr>
        <w:t>Hajare</w:t>
      </w:r>
      <w:proofErr w:type="spellEnd"/>
    </w:p>
    <w:p w:rsidR="004C0B0C" w:rsidRPr="004C0B0C" w:rsidRDefault="0091781B" w:rsidP="004C0B0C">
      <w:pPr>
        <w:spacing w:after="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Ashish</w:t>
      </w:r>
      <w:proofErr w:type="spellEnd"/>
      <w:r>
        <w:rPr>
          <w:sz w:val="24"/>
          <w:szCs w:val="24"/>
        </w:rPr>
        <w:t xml:space="preserve"> P.</w:t>
      </w:r>
      <w:r w:rsidR="00375E79">
        <w:rPr>
          <w:sz w:val="24"/>
          <w:szCs w:val="24"/>
        </w:rPr>
        <w:t xml:space="preserve"> </w:t>
      </w:r>
      <w:proofErr w:type="spellStart"/>
      <w:r w:rsidR="00375E79">
        <w:rPr>
          <w:sz w:val="24"/>
          <w:szCs w:val="24"/>
        </w:rPr>
        <w:t>Hajagulkar</w:t>
      </w:r>
      <w:proofErr w:type="spellEnd"/>
    </w:p>
    <w:p w:rsidR="001E6587" w:rsidRDefault="001E6587" w:rsidP="005C7F7D">
      <w:pPr>
        <w:spacing w:line="360" w:lineRule="auto"/>
        <w:jc w:val="both"/>
        <w:rPr>
          <w:sz w:val="32"/>
          <w:szCs w:val="32"/>
        </w:rPr>
      </w:pPr>
    </w:p>
    <w:p w:rsidR="001E6587" w:rsidRDefault="001E6587" w:rsidP="005C7F7D">
      <w:pPr>
        <w:spacing w:line="360" w:lineRule="auto"/>
        <w:jc w:val="both"/>
        <w:rPr>
          <w:sz w:val="32"/>
          <w:szCs w:val="32"/>
        </w:rPr>
      </w:pPr>
    </w:p>
    <w:p w:rsidR="001E6587" w:rsidRDefault="001E6587" w:rsidP="005C7F7D">
      <w:pPr>
        <w:spacing w:line="360" w:lineRule="auto"/>
        <w:jc w:val="both"/>
        <w:rPr>
          <w:sz w:val="32"/>
          <w:szCs w:val="32"/>
        </w:rPr>
      </w:pPr>
    </w:p>
    <w:p w:rsidR="007A6323" w:rsidRDefault="007A6323" w:rsidP="005C7F7D">
      <w:pPr>
        <w:spacing w:line="360" w:lineRule="auto"/>
        <w:ind w:left="2880" w:firstLine="720"/>
        <w:jc w:val="both"/>
        <w:rPr>
          <w:b/>
          <w:sz w:val="44"/>
          <w:szCs w:val="44"/>
          <w:u w:val="words"/>
        </w:rPr>
      </w:pPr>
    </w:p>
    <w:p w:rsidR="006055B0" w:rsidRPr="000F055C" w:rsidRDefault="006055B0" w:rsidP="00807E7C">
      <w:pPr>
        <w:jc w:val="both"/>
        <w:rPr>
          <w:b/>
          <w:sz w:val="28"/>
          <w:szCs w:val="28"/>
        </w:rPr>
      </w:pPr>
    </w:p>
    <w:p w:rsidR="00375E79" w:rsidRPr="000F055C" w:rsidRDefault="00375E79" w:rsidP="00375E79">
      <w:pPr>
        <w:ind w:left="2880" w:firstLine="720"/>
        <w:jc w:val="both"/>
        <w:rPr>
          <w:b/>
          <w:sz w:val="28"/>
          <w:szCs w:val="28"/>
        </w:rPr>
      </w:pPr>
      <w:r w:rsidRPr="000F055C">
        <w:rPr>
          <w:b/>
          <w:sz w:val="28"/>
          <w:szCs w:val="28"/>
          <w:u w:val="words"/>
        </w:rPr>
        <w:lastRenderedPageBreak/>
        <w:t>INDEX</w:t>
      </w:r>
    </w:p>
    <w:p w:rsidR="00464272" w:rsidRDefault="00464272" w:rsidP="00433277">
      <w:pPr>
        <w:jc w:val="both"/>
        <w:rPr>
          <w:b/>
          <w:sz w:val="32"/>
          <w:szCs w:val="32"/>
        </w:rPr>
      </w:pPr>
    </w:p>
    <w:p w:rsidR="001E63FE" w:rsidRPr="000F055C" w:rsidRDefault="001E63FE" w:rsidP="009B5393">
      <w:pPr>
        <w:spacing w:line="360" w:lineRule="auto"/>
        <w:jc w:val="both"/>
        <w:rPr>
          <w:sz w:val="24"/>
          <w:szCs w:val="24"/>
        </w:rPr>
      </w:pPr>
      <w:proofErr w:type="gramStart"/>
      <w:r w:rsidRPr="000F055C">
        <w:rPr>
          <w:b/>
          <w:sz w:val="24"/>
          <w:szCs w:val="24"/>
        </w:rPr>
        <w:t>CONTENTS</w:t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  <w:t>PAGE</w:t>
      </w:r>
      <w:r w:rsidR="00BF5213">
        <w:rPr>
          <w:b/>
          <w:sz w:val="24"/>
          <w:szCs w:val="24"/>
        </w:rPr>
        <w:t xml:space="preserve"> No.</w:t>
      </w:r>
      <w:proofErr w:type="gramEnd"/>
    </w:p>
    <w:p w:rsidR="001E63FE" w:rsidRPr="000F055C" w:rsidRDefault="001E63FE" w:rsidP="009B539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F055C">
        <w:rPr>
          <w:sz w:val="24"/>
          <w:szCs w:val="24"/>
        </w:rPr>
        <w:t>Abstract</w:t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  </w:t>
      </w:r>
      <w:r w:rsidR="00485808">
        <w:rPr>
          <w:sz w:val="24"/>
          <w:szCs w:val="24"/>
        </w:rPr>
        <w:t>1</w:t>
      </w:r>
      <w:r w:rsidR="00E8009A">
        <w:rPr>
          <w:sz w:val="24"/>
          <w:szCs w:val="24"/>
        </w:rPr>
        <w:tab/>
      </w:r>
    </w:p>
    <w:p w:rsidR="001E63FE" w:rsidRPr="000F055C" w:rsidRDefault="001E63FE" w:rsidP="009B5393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E63FE" w:rsidRPr="000F055C" w:rsidRDefault="00C3137B" w:rsidP="009B539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Problem statement</w:t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 </w:t>
      </w:r>
      <w:r w:rsidR="00485808">
        <w:rPr>
          <w:sz w:val="24"/>
          <w:szCs w:val="24"/>
        </w:rPr>
        <w:t>2</w:t>
      </w:r>
      <w:r w:rsidR="00E8009A">
        <w:rPr>
          <w:sz w:val="24"/>
          <w:szCs w:val="24"/>
        </w:rPr>
        <w:tab/>
      </w:r>
    </w:p>
    <w:p w:rsidR="00440238" w:rsidRDefault="00440238" w:rsidP="009B5393">
      <w:pPr>
        <w:pStyle w:val="ListParagraph"/>
        <w:spacing w:line="360" w:lineRule="auto"/>
        <w:ind w:left="0" w:firstLine="360"/>
        <w:jc w:val="both"/>
        <w:rPr>
          <w:sz w:val="24"/>
          <w:szCs w:val="24"/>
        </w:rPr>
      </w:pPr>
    </w:p>
    <w:p w:rsidR="001E63FE" w:rsidRDefault="00C3137B" w:rsidP="009F621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description </w:t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 </w:t>
      </w:r>
      <w:r w:rsidR="00485808">
        <w:rPr>
          <w:sz w:val="24"/>
          <w:szCs w:val="24"/>
        </w:rPr>
        <w:t>2</w:t>
      </w:r>
    </w:p>
    <w:p w:rsidR="00440238" w:rsidRDefault="00440238" w:rsidP="009B5393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F6214" w:rsidRPr="000F055C" w:rsidRDefault="00E05CCB" w:rsidP="009B539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Requirement specification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3</w:t>
      </w:r>
      <w:r>
        <w:rPr>
          <w:sz w:val="24"/>
          <w:szCs w:val="24"/>
        </w:rPr>
        <w:tab/>
      </w:r>
    </w:p>
    <w:p w:rsidR="001E63FE" w:rsidRPr="000F055C" w:rsidRDefault="001E63FE" w:rsidP="009B5393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E63FE" w:rsidRDefault="00E05CCB" w:rsidP="009B539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DA2FC7">
        <w:rPr>
          <w:sz w:val="24"/>
          <w:szCs w:val="24"/>
        </w:rPr>
        <w:t>equirement analysis</w:t>
      </w:r>
      <w:r w:rsidR="00DA2FC7">
        <w:rPr>
          <w:sz w:val="24"/>
          <w:szCs w:val="24"/>
        </w:rPr>
        <w:tab/>
      </w:r>
      <w:r w:rsidR="00DA2FC7">
        <w:rPr>
          <w:sz w:val="24"/>
          <w:szCs w:val="24"/>
        </w:rPr>
        <w:tab/>
      </w:r>
      <w:r w:rsidR="00DA2FC7">
        <w:rPr>
          <w:sz w:val="24"/>
          <w:szCs w:val="24"/>
        </w:rPr>
        <w:tab/>
      </w:r>
      <w:r w:rsidR="00DA2FC7">
        <w:rPr>
          <w:sz w:val="24"/>
          <w:szCs w:val="24"/>
        </w:rPr>
        <w:tab/>
      </w:r>
      <w:r w:rsidR="00DA2FC7">
        <w:rPr>
          <w:sz w:val="24"/>
          <w:szCs w:val="24"/>
        </w:rPr>
        <w:tab/>
      </w:r>
      <w:r w:rsidR="00DA2FC7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4</w:t>
      </w:r>
      <w:r w:rsidR="00DA2FC7">
        <w:rPr>
          <w:sz w:val="24"/>
          <w:szCs w:val="24"/>
        </w:rPr>
        <w:tab/>
      </w:r>
    </w:p>
    <w:p w:rsidR="00440238" w:rsidRDefault="00440238" w:rsidP="009B5393">
      <w:pPr>
        <w:pStyle w:val="ListParagraph"/>
        <w:spacing w:line="360" w:lineRule="auto"/>
        <w:rPr>
          <w:sz w:val="24"/>
          <w:szCs w:val="24"/>
        </w:rPr>
      </w:pPr>
    </w:p>
    <w:p w:rsidR="00E8009A" w:rsidRDefault="0098391E" w:rsidP="009B539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Problem</w:t>
      </w:r>
      <w:r w:rsidR="007D49AB">
        <w:rPr>
          <w:sz w:val="24"/>
          <w:szCs w:val="24"/>
        </w:rPr>
        <w:t xml:space="preserve"> solution</w:t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6</w:t>
      </w:r>
    </w:p>
    <w:p w:rsidR="00404C64" w:rsidRDefault="00404C64" w:rsidP="00404C64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404C64" w:rsidRDefault="00DF2EC7" w:rsidP="009B539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flow diagram &amp; f</w:t>
      </w:r>
      <w:r w:rsidR="00404C64">
        <w:rPr>
          <w:sz w:val="24"/>
          <w:szCs w:val="24"/>
        </w:rPr>
        <w:t>lowchart</w:t>
      </w:r>
      <w:r>
        <w:rPr>
          <w:sz w:val="24"/>
          <w:szCs w:val="24"/>
        </w:rPr>
        <w:t>s</w:t>
      </w:r>
      <w:r w:rsidR="005D7467">
        <w:rPr>
          <w:sz w:val="24"/>
          <w:szCs w:val="24"/>
        </w:rPr>
        <w:tab/>
      </w:r>
      <w:r w:rsidR="005D7467">
        <w:rPr>
          <w:sz w:val="24"/>
          <w:szCs w:val="24"/>
        </w:rPr>
        <w:tab/>
      </w:r>
      <w:r w:rsidR="005D7467">
        <w:rPr>
          <w:sz w:val="24"/>
          <w:szCs w:val="24"/>
        </w:rPr>
        <w:tab/>
      </w:r>
      <w:r w:rsidR="005D7467">
        <w:rPr>
          <w:sz w:val="24"/>
          <w:szCs w:val="24"/>
        </w:rPr>
        <w:tab/>
      </w:r>
      <w:r w:rsidR="005D7467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9</w:t>
      </w:r>
      <w:r w:rsidR="005D7467">
        <w:rPr>
          <w:sz w:val="24"/>
          <w:szCs w:val="24"/>
        </w:rPr>
        <w:tab/>
      </w:r>
    </w:p>
    <w:p w:rsidR="00FE0377" w:rsidRDefault="00FE0377" w:rsidP="00FE0377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</w:p>
    <w:p w:rsidR="0091781B" w:rsidRDefault="00FE0377" w:rsidP="005E696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Implementation                                                              </w:t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17</w:t>
      </w:r>
    </w:p>
    <w:p w:rsidR="005E696A" w:rsidRPr="005E696A" w:rsidRDefault="005E696A" w:rsidP="005E696A">
      <w:pPr>
        <w:pStyle w:val="ListParagraph"/>
        <w:rPr>
          <w:sz w:val="24"/>
          <w:szCs w:val="24"/>
        </w:rPr>
      </w:pPr>
    </w:p>
    <w:p w:rsidR="005E696A" w:rsidRPr="005E696A" w:rsidRDefault="005E696A" w:rsidP="005E696A">
      <w:pPr>
        <w:pStyle w:val="ListParagraph"/>
        <w:spacing w:before="240" w:after="0" w:line="360" w:lineRule="auto"/>
        <w:jc w:val="both"/>
        <w:rPr>
          <w:sz w:val="24"/>
          <w:szCs w:val="24"/>
        </w:rPr>
      </w:pPr>
    </w:p>
    <w:p w:rsidR="00440238" w:rsidRDefault="00440238" w:rsidP="005E696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Snap shot</w:t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18</w:t>
      </w:r>
      <w:r w:rsidR="00E8009A">
        <w:rPr>
          <w:sz w:val="24"/>
          <w:szCs w:val="24"/>
        </w:rPr>
        <w:tab/>
      </w:r>
    </w:p>
    <w:p w:rsidR="00440238" w:rsidRDefault="00440238" w:rsidP="009B5393">
      <w:pPr>
        <w:pStyle w:val="ListParagraph"/>
        <w:spacing w:line="360" w:lineRule="auto"/>
        <w:rPr>
          <w:sz w:val="24"/>
          <w:szCs w:val="24"/>
        </w:rPr>
      </w:pPr>
    </w:p>
    <w:p w:rsidR="00440238" w:rsidRPr="000F055C" w:rsidRDefault="00440238" w:rsidP="009B539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20</w:t>
      </w:r>
      <w:r w:rsidR="006E29EE">
        <w:rPr>
          <w:sz w:val="24"/>
          <w:szCs w:val="24"/>
        </w:rPr>
        <w:tab/>
      </w:r>
    </w:p>
    <w:p w:rsidR="001E63FE" w:rsidRDefault="001E63FE" w:rsidP="009B5393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72CC3" w:rsidRDefault="001E63FE" w:rsidP="00390E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0F055C">
        <w:rPr>
          <w:sz w:val="24"/>
          <w:szCs w:val="24"/>
        </w:rPr>
        <w:t>Reference</w:t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485808">
        <w:rPr>
          <w:sz w:val="24"/>
          <w:szCs w:val="24"/>
        </w:rPr>
        <w:tab/>
      </w:r>
      <w:r w:rsidR="00FB639D">
        <w:rPr>
          <w:sz w:val="24"/>
          <w:szCs w:val="24"/>
        </w:rPr>
        <w:t xml:space="preserve"> </w:t>
      </w:r>
      <w:r w:rsidR="00485808">
        <w:rPr>
          <w:sz w:val="24"/>
          <w:szCs w:val="24"/>
        </w:rPr>
        <w:t>21</w:t>
      </w:r>
    </w:p>
    <w:p w:rsidR="00372CC3" w:rsidRPr="00372CC3" w:rsidRDefault="00372CC3" w:rsidP="00372CC3">
      <w:pPr>
        <w:pStyle w:val="ListParagraph"/>
        <w:rPr>
          <w:sz w:val="24"/>
          <w:szCs w:val="24"/>
        </w:rPr>
      </w:pPr>
    </w:p>
    <w:p w:rsidR="001E63FE" w:rsidRPr="00770112" w:rsidRDefault="00390E5C" w:rsidP="00770112">
      <w:pPr>
        <w:spacing w:line="360" w:lineRule="auto"/>
        <w:jc w:val="both"/>
        <w:rPr>
          <w:sz w:val="24"/>
          <w:szCs w:val="24"/>
        </w:rPr>
      </w:pPr>
      <w:r w:rsidRPr="00372CC3">
        <w:rPr>
          <w:sz w:val="24"/>
          <w:szCs w:val="24"/>
        </w:rPr>
        <w:tab/>
      </w:r>
      <w:r w:rsidRPr="00372CC3">
        <w:rPr>
          <w:sz w:val="24"/>
          <w:szCs w:val="24"/>
        </w:rPr>
        <w:tab/>
      </w:r>
      <w:r w:rsidRPr="00372CC3">
        <w:rPr>
          <w:sz w:val="24"/>
          <w:szCs w:val="24"/>
        </w:rPr>
        <w:tab/>
      </w:r>
      <w:r w:rsidRPr="00372CC3">
        <w:rPr>
          <w:sz w:val="24"/>
          <w:szCs w:val="24"/>
        </w:rPr>
        <w:tab/>
      </w:r>
      <w:r w:rsidRPr="00372CC3">
        <w:rPr>
          <w:sz w:val="24"/>
          <w:szCs w:val="24"/>
        </w:rPr>
        <w:tab/>
      </w:r>
      <w:r w:rsidRPr="00372CC3">
        <w:rPr>
          <w:sz w:val="24"/>
          <w:szCs w:val="24"/>
        </w:rPr>
        <w:tab/>
      </w:r>
      <w:r w:rsidRPr="00372CC3">
        <w:rPr>
          <w:sz w:val="24"/>
          <w:szCs w:val="24"/>
        </w:rPr>
        <w:tab/>
      </w:r>
      <w:r w:rsidRPr="00372CC3">
        <w:rPr>
          <w:sz w:val="24"/>
          <w:szCs w:val="24"/>
        </w:rPr>
        <w:tab/>
      </w:r>
    </w:p>
    <w:p w:rsidR="006C7F64" w:rsidRDefault="006C7F64" w:rsidP="00E91895">
      <w:pPr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</w:p>
    <w:sectPr w:rsidR="006C7F64" w:rsidSect="00372CC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 w:chapStyle="1"/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B51" w:rsidRDefault="008F3B51" w:rsidP="00C31371">
      <w:pPr>
        <w:spacing w:after="0" w:line="240" w:lineRule="auto"/>
      </w:pPr>
      <w:r>
        <w:separator/>
      </w:r>
    </w:p>
  </w:endnote>
  <w:endnote w:type="continuationSeparator" w:id="0">
    <w:p w:rsidR="008F3B51" w:rsidRDefault="008F3B51" w:rsidP="00C3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CC3" w:rsidRDefault="00372CC3">
    <w:pPr>
      <w:pStyle w:val="Footer"/>
    </w:pPr>
  </w:p>
  <w:p w:rsidR="00372CC3" w:rsidRDefault="00372C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B51" w:rsidRDefault="008F3B51" w:rsidP="00C31371">
      <w:pPr>
        <w:spacing w:after="0" w:line="240" w:lineRule="auto"/>
      </w:pPr>
      <w:r>
        <w:separator/>
      </w:r>
    </w:p>
  </w:footnote>
  <w:footnote w:type="continuationSeparator" w:id="0">
    <w:p w:rsidR="008F3B51" w:rsidRDefault="008F3B51" w:rsidP="00C31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CFE"/>
    <w:multiLevelType w:val="hybridMultilevel"/>
    <w:tmpl w:val="583ED356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13FAF"/>
    <w:multiLevelType w:val="hybridMultilevel"/>
    <w:tmpl w:val="16CABA70"/>
    <w:lvl w:ilvl="0" w:tplc="E8DE533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075863E9"/>
    <w:multiLevelType w:val="hybridMultilevel"/>
    <w:tmpl w:val="F9CCA8BE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092053E6"/>
    <w:multiLevelType w:val="hybridMultilevel"/>
    <w:tmpl w:val="48FED076"/>
    <w:lvl w:ilvl="0" w:tplc="8A4ADDFA">
      <w:start w:val="1"/>
      <w:numFmt w:val="decimal"/>
      <w:lvlText w:val="%1."/>
      <w:lvlJc w:val="left"/>
      <w:pPr>
        <w:ind w:left="4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45" w:hanging="360"/>
      </w:pPr>
    </w:lvl>
    <w:lvl w:ilvl="2" w:tplc="4009001B" w:tentative="1">
      <w:start w:val="1"/>
      <w:numFmt w:val="lowerRoman"/>
      <w:lvlText w:val="%3."/>
      <w:lvlJc w:val="right"/>
      <w:pPr>
        <w:ind w:left="5565" w:hanging="180"/>
      </w:pPr>
    </w:lvl>
    <w:lvl w:ilvl="3" w:tplc="4009000F" w:tentative="1">
      <w:start w:val="1"/>
      <w:numFmt w:val="decimal"/>
      <w:lvlText w:val="%4."/>
      <w:lvlJc w:val="left"/>
      <w:pPr>
        <w:ind w:left="6285" w:hanging="360"/>
      </w:pPr>
    </w:lvl>
    <w:lvl w:ilvl="4" w:tplc="40090019" w:tentative="1">
      <w:start w:val="1"/>
      <w:numFmt w:val="lowerLetter"/>
      <w:lvlText w:val="%5."/>
      <w:lvlJc w:val="left"/>
      <w:pPr>
        <w:ind w:left="7005" w:hanging="360"/>
      </w:pPr>
    </w:lvl>
    <w:lvl w:ilvl="5" w:tplc="4009001B" w:tentative="1">
      <w:start w:val="1"/>
      <w:numFmt w:val="lowerRoman"/>
      <w:lvlText w:val="%6."/>
      <w:lvlJc w:val="right"/>
      <w:pPr>
        <w:ind w:left="7725" w:hanging="180"/>
      </w:pPr>
    </w:lvl>
    <w:lvl w:ilvl="6" w:tplc="4009000F" w:tentative="1">
      <w:start w:val="1"/>
      <w:numFmt w:val="decimal"/>
      <w:lvlText w:val="%7."/>
      <w:lvlJc w:val="left"/>
      <w:pPr>
        <w:ind w:left="8445" w:hanging="360"/>
      </w:pPr>
    </w:lvl>
    <w:lvl w:ilvl="7" w:tplc="40090019" w:tentative="1">
      <w:start w:val="1"/>
      <w:numFmt w:val="lowerLetter"/>
      <w:lvlText w:val="%8."/>
      <w:lvlJc w:val="left"/>
      <w:pPr>
        <w:ind w:left="9165" w:hanging="360"/>
      </w:pPr>
    </w:lvl>
    <w:lvl w:ilvl="8" w:tplc="4009001B" w:tentative="1">
      <w:start w:val="1"/>
      <w:numFmt w:val="lowerRoman"/>
      <w:lvlText w:val="%9."/>
      <w:lvlJc w:val="right"/>
      <w:pPr>
        <w:ind w:left="9885" w:hanging="180"/>
      </w:pPr>
    </w:lvl>
  </w:abstractNum>
  <w:abstractNum w:abstractNumId="4">
    <w:nsid w:val="09D2797D"/>
    <w:multiLevelType w:val="multilevel"/>
    <w:tmpl w:val="5A780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028FE"/>
    <w:multiLevelType w:val="hybridMultilevel"/>
    <w:tmpl w:val="DC52F43E"/>
    <w:lvl w:ilvl="0" w:tplc="D49CFF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AFB64DB"/>
    <w:multiLevelType w:val="hybridMultilevel"/>
    <w:tmpl w:val="9DF42658"/>
    <w:lvl w:ilvl="0" w:tplc="EF2020D2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B753A07"/>
    <w:multiLevelType w:val="hybridMultilevel"/>
    <w:tmpl w:val="0A8AA644"/>
    <w:lvl w:ilvl="0" w:tplc="22EAC0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0F450339"/>
    <w:multiLevelType w:val="hybridMultilevel"/>
    <w:tmpl w:val="5A78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6A42FD"/>
    <w:multiLevelType w:val="hybridMultilevel"/>
    <w:tmpl w:val="27F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561501"/>
    <w:multiLevelType w:val="hybridMultilevel"/>
    <w:tmpl w:val="B360E93E"/>
    <w:lvl w:ilvl="0" w:tplc="DE249D2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188E342D"/>
    <w:multiLevelType w:val="hybridMultilevel"/>
    <w:tmpl w:val="E10294FA"/>
    <w:lvl w:ilvl="0" w:tplc="C8C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EF2AFE"/>
    <w:multiLevelType w:val="hybridMultilevel"/>
    <w:tmpl w:val="14DED462"/>
    <w:lvl w:ilvl="0" w:tplc="0409000F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3">
    <w:nsid w:val="1E3C1472"/>
    <w:multiLevelType w:val="hybridMultilevel"/>
    <w:tmpl w:val="FED03F0C"/>
    <w:lvl w:ilvl="0" w:tplc="1352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E61837"/>
    <w:multiLevelType w:val="hybridMultilevel"/>
    <w:tmpl w:val="0FD49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FA60F2"/>
    <w:multiLevelType w:val="hybridMultilevel"/>
    <w:tmpl w:val="EF02E702"/>
    <w:lvl w:ilvl="0" w:tplc="4009000F">
      <w:start w:val="1"/>
      <w:numFmt w:val="decimal"/>
      <w:lvlText w:val="%1."/>
      <w:lvlJc w:val="left"/>
      <w:pPr>
        <w:ind w:left="4515" w:hanging="360"/>
      </w:pPr>
    </w:lvl>
    <w:lvl w:ilvl="1" w:tplc="40090019" w:tentative="1">
      <w:start w:val="1"/>
      <w:numFmt w:val="lowerLetter"/>
      <w:lvlText w:val="%2."/>
      <w:lvlJc w:val="left"/>
      <w:pPr>
        <w:ind w:left="5235" w:hanging="360"/>
      </w:pPr>
    </w:lvl>
    <w:lvl w:ilvl="2" w:tplc="4009001B" w:tentative="1">
      <w:start w:val="1"/>
      <w:numFmt w:val="lowerRoman"/>
      <w:lvlText w:val="%3."/>
      <w:lvlJc w:val="right"/>
      <w:pPr>
        <w:ind w:left="5955" w:hanging="180"/>
      </w:pPr>
    </w:lvl>
    <w:lvl w:ilvl="3" w:tplc="4009000F" w:tentative="1">
      <w:start w:val="1"/>
      <w:numFmt w:val="decimal"/>
      <w:lvlText w:val="%4."/>
      <w:lvlJc w:val="left"/>
      <w:pPr>
        <w:ind w:left="6675" w:hanging="360"/>
      </w:pPr>
    </w:lvl>
    <w:lvl w:ilvl="4" w:tplc="40090019" w:tentative="1">
      <w:start w:val="1"/>
      <w:numFmt w:val="lowerLetter"/>
      <w:lvlText w:val="%5."/>
      <w:lvlJc w:val="left"/>
      <w:pPr>
        <w:ind w:left="7395" w:hanging="360"/>
      </w:pPr>
    </w:lvl>
    <w:lvl w:ilvl="5" w:tplc="4009001B" w:tentative="1">
      <w:start w:val="1"/>
      <w:numFmt w:val="lowerRoman"/>
      <w:lvlText w:val="%6."/>
      <w:lvlJc w:val="right"/>
      <w:pPr>
        <w:ind w:left="8115" w:hanging="180"/>
      </w:pPr>
    </w:lvl>
    <w:lvl w:ilvl="6" w:tplc="4009000F" w:tentative="1">
      <w:start w:val="1"/>
      <w:numFmt w:val="decimal"/>
      <w:lvlText w:val="%7."/>
      <w:lvlJc w:val="left"/>
      <w:pPr>
        <w:ind w:left="8835" w:hanging="360"/>
      </w:pPr>
    </w:lvl>
    <w:lvl w:ilvl="7" w:tplc="40090019" w:tentative="1">
      <w:start w:val="1"/>
      <w:numFmt w:val="lowerLetter"/>
      <w:lvlText w:val="%8."/>
      <w:lvlJc w:val="left"/>
      <w:pPr>
        <w:ind w:left="9555" w:hanging="360"/>
      </w:pPr>
    </w:lvl>
    <w:lvl w:ilvl="8" w:tplc="4009001B" w:tentative="1">
      <w:start w:val="1"/>
      <w:numFmt w:val="lowerRoman"/>
      <w:lvlText w:val="%9."/>
      <w:lvlJc w:val="right"/>
      <w:pPr>
        <w:ind w:left="10275" w:hanging="180"/>
      </w:pPr>
    </w:lvl>
  </w:abstractNum>
  <w:abstractNum w:abstractNumId="16">
    <w:nsid w:val="21BB4D49"/>
    <w:multiLevelType w:val="hybridMultilevel"/>
    <w:tmpl w:val="E696B6AA"/>
    <w:lvl w:ilvl="0" w:tplc="462C5B16">
      <w:start w:val="1"/>
      <w:numFmt w:val="lowerLetter"/>
      <w:lvlText w:val="%1.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17">
    <w:nsid w:val="22223131"/>
    <w:multiLevelType w:val="hybridMultilevel"/>
    <w:tmpl w:val="C5969F50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229205B9"/>
    <w:multiLevelType w:val="hybridMultilevel"/>
    <w:tmpl w:val="9698BDA4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>
    <w:nsid w:val="2AF2364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0D17CF5"/>
    <w:multiLevelType w:val="hybridMultilevel"/>
    <w:tmpl w:val="18828ABE"/>
    <w:lvl w:ilvl="0" w:tplc="4009000F">
      <w:start w:val="1"/>
      <w:numFmt w:val="decimal"/>
      <w:lvlText w:val="%1."/>
      <w:lvlJc w:val="left"/>
      <w:pPr>
        <w:ind w:left="4215" w:hanging="360"/>
      </w:pPr>
    </w:lvl>
    <w:lvl w:ilvl="1" w:tplc="40090019" w:tentative="1">
      <w:start w:val="1"/>
      <w:numFmt w:val="lowerLetter"/>
      <w:lvlText w:val="%2."/>
      <w:lvlJc w:val="left"/>
      <w:pPr>
        <w:ind w:left="4935" w:hanging="360"/>
      </w:pPr>
    </w:lvl>
    <w:lvl w:ilvl="2" w:tplc="4009001B" w:tentative="1">
      <w:start w:val="1"/>
      <w:numFmt w:val="lowerRoman"/>
      <w:lvlText w:val="%3."/>
      <w:lvlJc w:val="right"/>
      <w:pPr>
        <w:ind w:left="5655" w:hanging="180"/>
      </w:pPr>
    </w:lvl>
    <w:lvl w:ilvl="3" w:tplc="4009000F" w:tentative="1">
      <w:start w:val="1"/>
      <w:numFmt w:val="decimal"/>
      <w:lvlText w:val="%4."/>
      <w:lvlJc w:val="left"/>
      <w:pPr>
        <w:ind w:left="6375" w:hanging="360"/>
      </w:pPr>
    </w:lvl>
    <w:lvl w:ilvl="4" w:tplc="40090019" w:tentative="1">
      <w:start w:val="1"/>
      <w:numFmt w:val="lowerLetter"/>
      <w:lvlText w:val="%5."/>
      <w:lvlJc w:val="left"/>
      <w:pPr>
        <w:ind w:left="7095" w:hanging="360"/>
      </w:pPr>
    </w:lvl>
    <w:lvl w:ilvl="5" w:tplc="4009001B" w:tentative="1">
      <w:start w:val="1"/>
      <w:numFmt w:val="lowerRoman"/>
      <w:lvlText w:val="%6."/>
      <w:lvlJc w:val="right"/>
      <w:pPr>
        <w:ind w:left="7815" w:hanging="180"/>
      </w:pPr>
    </w:lvl>
    <w:lvl w:ilvl="6" w:tplc="4009000F" w:tentative="1">
      <w:start w:val="1"/>
      <w:numFmt w:val="decimal"/>
      <w:lvlText w:val="%7."/>
      <w:lvlJc w:val="left"/>
      <w:pPr>
        <w:ind w:left="8535" w:hanging="360"/>
      </w:pPr>
    </w:lvl>
    <w:lvl w:ilvl="7" w:tplc="40090019" w:tentative="1">
      <w:start w:val="1"/>
      <w:numFmt w:val="lowerLetter"/>
      <w:lvlText w:val="%8."/>
      <w:lvlJc w:val="left"/>
      <w:pPr>
        <w:ind w:left="9255" w:hanging="360"/>
      </w:pPr>
    </w:lvl>
    <w:lvl w:ilvl="8" w:tplc="4009001B" w:tentative="1">
      <w:start w:val="1"/>
      <w:numFmt w:val="lowerRoman"/>
      <w:lvlText w:val="%9."/>
      <w:lvlJc w:val="right"/>
      <w:pPr>
        <w:ind w:left="9975" w:hanging="180"/>
      </w:pPr>
    </w:lvl>
  </w:abstractNum>
  <w:abstractNum w:abstractNumId="21">
    <w:nsid w:val="337432CE"/>
    <w:multiLevelType w:val="hybridMultilevel"/>
    <w:tmpl w:val="678AA062"/>
    <w:lvl w:ilvl="0" w:tplc="98E04C9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36DB27A4"/>
    <w:multiLevelType w:val="hybridMultilevel"/>
    <w:tmpl w:val="105609B4"/>
    <w:lvl w:ilvl="0" w:tplc="0409000F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3">
    <w:nsid w:val="389C6BF2"/>
    <w:multiLevelType w:val="hybridMultilevel"/>
    <w:tmpl w:val="F0569D84"/>
    <w:lvl w:ilvl="0" w:tplc="D846A27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3C5E1D0C"/>
    <w:multiLevelType w:val="hybridMultilevel"/>
    <w:tmpl w:val="F454E21A"/>
    <w:lvl w:ilvl="0" w:tplc="5F863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A3219F"/>
    <w:multiLevelType w:val="hybridMultilevel"/>
    <w:tmpl w:val="11FAF4DA"/>
    <w:lvl w:ilvl="0" w:tplc="A9046C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>
    <w:nsid w:val="450806E8"/>
    <w:multiLevelType w:val="hybridMultilevel"/>
    <w:tmpl w:val="5A2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3C064C"/>
    <w:multiLevelType w:val="hybridMultilevel"/>
    <w:tmpl w:val="A1A81F84"/>
    <w:lvl w:ilvl="0" w:tplc="7390BA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501C1A50"/>
    <w:multiLevelType w:val="hybridMultilevel"/>
    <w:tmpl w:val="3A04F854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9">
    <w:nsid w:val="543E13E5"/>
    <w:multiLevelType w:val="hybridMultilevel"/>
    <w:tmpl w:val="F60235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C6A1124"/>
    <w:multiLevelType w:val="hybridMultilevel"/>
    <w:tmpl w:val="ED42A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0C683F"/>
    <w:multiLevelType w:val="hybridMultilevel"/>
    <w:tmpl w:val="7B54C436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2">
    <w:nsid w:val="5E9A7B06"/>
    <w:multiLevelType w:val="hybridMultilevel"/>
    <w:tmpl w:val="39C6B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000DF6"/>
    <w:multiLevelType w:val="hybridMultilevel"/>
    <w:tmpl w:val="C556E858"/>
    <w:lvl w:ilvl="0" w:tplc="9EF6E18E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2337E5A"/>
    <w:multiLevelType w:val="hybridMultilevel"/>
    <w:tmpl w:val="B7E8D4AE"/>
    <w:lvl w:ilvl="0" w:tplc="FFD4F29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2F5201F"/>
    <w:multiLevelType w:val="hybridMultilevel"/>
    <w:tmpl w:val="B644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0DC3"/>
    <w:multiLevelType w:val="hybridMultilevel"/>
    <w:tmpl w:val="386A8354"/>
    <w:lvl w:ilvl="0" w:tplc="37E0F908">
      <w:start w:val="1"/>
      <w:numFmt w:val="lowerLetter"/>
      <w:lvlText w:val="%1."/>
      <w:lvlJc w:val="left"/>
      <w:pPr>
        <w:tabs>
          <w:tab w:val="num" w:pos="1200"/>
        </w:tabs>
        <w:ind w:left="1200" w:hanging="375"/>
      </w:pPr>
      <w:rPr>
        <w:rFonts w:hint="default"/>
      </w:rPr>
    </w:lvl>
    <w:lvl w:ilvl="1" w:tplc="B10C9372">
      <w:start w:val="1"/>
      <w:numFmt w:val="decimal"/>
      <w:lvlText w:val="%2."/>
      <w:lvlJc w:val="left"/>
      <w:pPr>
        <w:tabs>
          <w:tab w:val="num" w:pos="1935"/>
        </w:tabs>
        <w:ind w:left="193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37">
    <w:nsid w:val="6E2C6798"/>
    <w:multiLevelType w:val="hybridMultilevel"/>
    <w:tmpl w:val="04300DE6"/>
    <w:lvl w:ilvl="0" w:tplc="6A82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0EB31C7"/>
    <w:multiLevelType w:val="hybridMultilevel"/>
    <w:tmpl w:val="DB0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8D05EC"/>
    <w:multiLevelType w:val="hybridMultilevel"/>
    <w:tmpl w:val="E7B4A314"/>
    <w:lvl w:ilvl="0" w:tplc="24A65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1E5273E"/>
    <w:multiLevelType w:val="hybridMultilevel"/>
    <w:tmpl w:val="6ED8BDF2"/>
    <w:lvl w:ilvl="0" w:tplc="D846A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90919"/>
    <w:multiLevelType w:val="hybridMultilevel"/>
    <w:tmpl w:val="8EE42752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2">
    <w:nsid w:val="73F43840"/>
    <w:multiLevelType w:val="hybridMultilevel"/>
    <w:tmpl w:val="7A94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A2413"/>
    <w:multiLevelType w:val="hybridMultilevel"/>
    <w:tmpl w:val="4F7E1BDC"/>
    <w:lvl w:ilvl="0" w:tplc="0409000F">
      <w:start w:val="1"/>
      <w:numFmt w:val="decimal"/>
      <w:lvlText w:val="%1."/>
      <w:lvlJc w:val="left"/>
      <w:pPr>
        <w:ind w:left="3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15" w:hanging="360"/>
      </w:pPr>
    </w:lvl>
    <w:lvl w:ilvl="2" w:tplc="4009001B" w:tentative="1">
      <w:start w:val="1"/>
      <w:numFmt w:val="lowerRoman"/>
      <w:lvlText w:val="%3."/>
      <w:lvlJc w:val="right"/>
      <w:pPr>
        <w:ind w:left="5235" w:hanging="180"/>
      </w:pPr>
    </w:lvl>
    <w:lvl w:ilvl="3" w:tplc="4009000F" w:tentative="1">
      <w:start w:val="1"/>
      <w:numFmt w:val="decimal"/>
      <w:lvlText w:val="%4."/>
      <w:lvlJc w:val="left"/>
      <w:pPr>
        <w:ind w:left="5955" w:hanging="360"/>
      </w:pPr>
    </w:lvl>
    <w:lvl w:ilvl="4" w:tplc="40090019" w:tentative="1">
      <w:start w:val="1"/>
      <w:numFmt w:val="lowerLetter"/>
      <w:lvlText w:val="%5."/>
      <w:lvlJc w:val="left"/>
      <w:pPr>
        <w:ind w:left="6675" w:hanging="360"/>
      </w:pPr>
    </w:lvl>
    <w:lvl w:ilvl="5" w:tplc="4009001B" w:tentative="1">
      <w:start w:val="1"/>
      <w:numFmt w:val="lowerRoman"/>
      <w:lvlText w:val="%6."/>
      <w:lvlJc w:val="right"/>
      <w:pPr>
        <w:ind w:left="7395" w:hanging="180"/>
      </w:pPr>
    </w:lvl>
    <w:lvl w:ilvl="6" w:tplc="4009000F" w:tentative="1">
      <w:start w:val="1"/>
      <w:numFmt w:val="decimal"/>
      <w:lvlText w:val="%7."/>
      <w:lvlJc w:val="left"/>
      <w:pPr>
        <w:ind w:left="8115" w:hanging="360"/>
      </w:pPr>
    </w:lvl>
    <w:lvl w:ilvl="7" w:tplc="40090019" w:tentative="1">
      <w:start w:val="1"/>
      <w:numFmt w:val="lowerLetter"/>
      <w:lvlText w:val="%8."/>
      <w:lvlJc w:val="left"/>
      <w:pPr>
        <w:ind w:left="8835" w:hanging="360"/>
      </w:pPr>
    </w:lvl>
    <w:lvl w:ilvl="8" w:tplc="4009001B" w:tentative="1">
      <w:start w:val="1"/>
      <w:numFmt w:val="lowerRoman"/>
      <w:lvlText w:val="%9."/>
      <w:lvlJc w:val="right"/>
      <w:pPr>
        <w:ind w:left="9555" w:hanging="180"/>
      </w:pPr>
    </w:lvl>
  </w:abstractNum>
  <w:abstractNum w:abstractNumId="44">
    <w:nsid w:val="78E5445D"/>
    <w:multiLevelType w:val="hybridMultilevel"/>
    <w:tmpl w:val="EC52C41A"/>
    <w:lvl w:ilvl="0" w:tplc="9E4C3B9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5">
    <w:nsid w:val="799811FA"/>
    <w:multiLevelType w:val="hybridMultilevel"/>
    <w:tmpl w:val="D49E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974BC3"/>
    <w:multiLevelType w:val="hybridMultilevel"/>
    <w:tmpl w:val="77B49B28"/>
    <w:lvl w:ilvl="0" w:tplc="40090011">
      <w:start w:val="1"/>
      <w:numFmt w:val="decimal"/>
      <w:lvlText w:val="%1)"/>
      <w:lvlJc w:val="left"/>
      <w:pPr>
        <w:ind w:left="3075" w:hanging="360"/>
      </w:pPr>
    </w:lvl>
    <w:lvl w:ilvl="1" w:tplc="40090019" w:tentative="1">
      <w:start w:val="1"/>
      <w:numFmt w:val="lowerLetter"/>
      <w:lvlText w:val="%2."/>
      <w:lvlJc w:val="left"/>
      <w:pPr>
        <w:ind w:left="3795" w:hanging="360"/>
      </w:pPr>
    </w:lvl>
    <w:lvl w:ilvl="2" w:tplc="4009001B" w:tentative="1">
      <w:start w:val="1"/>
      <w:numFmt w:val="lowerRoman"/>
      <w:lvlText w:val="%3."/>
      <w:lvlJc w:val="right"/>
      <w:pPr>
        <w:ind w:left="4515" w:hanging="180"/>
      </w:pPr>
    </w:lvl>
    <w:lvl w:ilvl="3" w:tplc="4009000F" w:tentative="1">
      <w:start w:val="1"/>
      <w:numFmt w:val="decimal"/>
      <w:lvlText w:val="%4."/>
      <w:lvlJc w:val="left"/>
      <w:pPr>
        <w:ind w:left="5235" w:hanging="360"/>
      </w:pPr>
    </w:lvl>
    <w:lvl w:ilvl="4" w:tplc="40090019" w:tentative="1">
      <w:start w:val="1"/>
      <w:numFmt w:val="lowerLetter"/>
      <w:lvlText w:val="%5."/>
      <w:lvlJc w:val="left"/>
      <w:pPr>
        <w:ind w:left="5955" w:hanging="360"/>
      </w:pPr>
    </w:lvl>
    <w:lvl w:ilvl="5" w:tplc="4009001B" w:tentative="1">
      <w:start w:val="1"/>
      <w:numFmt w:val="lowerRoman"/>
      <w:lvlText w:val="%6."/>
      <w:lvlJc w:val="right"/>
      <w:pPr>
        <w:ind w:left="6675" w:hanging="180"/>
      </w:pPr>
    </w:lvl>
    <w:lvl w:ilvl="6" w:tplc="4009000F" w:tentative="1">
      <w:start w:val="1"/>
      <w:numFmt w:val="decimal"/>
      <w:lvlText w:val="%7."/>
      <w:lvlJc w:val="left"/>
      <w:pPr>
        <w:ind w:left="7395" w:hanging="360"/>
      </w:pPr>
    </w:lvl>
    <w:lvl w:ilvl="7" w:tplc="40090019" w:tentative="1">
      <w:start w:val="1"/>
      <w:numFmt w:val="lowerLetter"/>
      <w:lvlText w:val="%8."/>
      <w:lvlJc w:val="left"/>
      <w:pPr>
        <w:ind w:left="8115" w:hanging="360"/>
      </w:pPr>
    </w:lvl>
    <w:lvl w:ilvl="8" w:tplc="4009001B" w:tentative="1">
      <w:start w:val="1"/>
      <w:numFmt w:val="lowerRoman"/>
      <w:lvlText w:val="%9."/>
      <w:lvlJc w:val="right"/>
      <w:pPr>
        <w:ind w:left="8835" w:hanging="180"/>
      </w:pPr>
    </w:lvl>
  </w:abstractNum>
  <w:abstractNum w:abstractNumId="47">
    <w:nsid w:val="7B832FD6"/>
    <w:multiLevelType w:val="hybridMultilevel"/>
    <w:tmpl w:val="A5369260"/>
    <w:lvl w:ilvl="0" w:tplc="D846A27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2"/>
  </w:num>
  <w:num w:numId="2">
    <w:abstractNumId w:val="8"/>
  </w:num>
  <w:num w:numId="3">
    <w:abstractNumId w:val="14"/>
  </w:num>
  <w:num w:numId="4">
    <w:abstractNumId w:val="11"/>
  </w:num>
  <w:num w:numId="5">
    <w:abstractNumId w:val="24"/>
  </w:num>
  <w:num w:numId="6">
    <w:abstractNumId w:val="13"/>
  </w:num>
  <w:num w:numId="7">
    <w:abstractNumId w:val="35"/>
  </w:num>
  <w:num w:numId="8">
    <w:abstractNumId w:val="45"/>
  </w:num>
  <w:num w:numId="9">
    <w:abstractNumId w:val="42"/>
  </w:num>
  <w:num w:numId="10">
    <w:abstractNumId w:val="9"/>
  </w:num>
  <w:num w:numId="11">
    <w:abstractNumId w:val="26"/>
  </w:num>
  <w:num w:numId="12">
    <w:abstractNumId w:val="0"/>
  </w:num>
  <w:num w:numId="13">
    <w:abstractNumId w:val="34"/>
  </w:num>
  <w:num w:numId="14">
    <w:abstractNumId w:val="33"/>
  </w:num>
  <w:num w:numId="15">
    <w:abstractNumId w:val="6"/>
  </w:num>
  <w:num w:numId="16">
    <w:abstractNumId w:val="36"/>
  </w:num>
  <w:num w:numId="17">
    <w:abstractNumId w:val="16"/>
  </w:num>
  <w:num w:numId="18">
    <w:abstractNumId w:val="30"/>
  </w:num>
  <w:num w:numId="19">
    <w:abstractNumId w:val="4"/>
  </w:num>
  <w:num w:numId="20">
    <w:abstractNumId w:val="37"/>
  </w:num>
  <w:num w:numId="21">
    <w:abstractNumId w:val="39"/>
  </w:num>
  <w:num w:numId="22">
    <w:abstractNumId w:val="40"/>
  </w:num>
  <w:num w:numId="23">
    <w:abstractNumId w:val="29"/>
  </w:num>
  <w:num w:numId="24">
    <w:abstractNumId w:val="23"/>
  </w:num>
  <w:num w:numId="25">
    <w:abstractNumId w:val="2"/>
  </w:num>
  <w:num w:numId="26">
    <w:abstractNumId w:val="46"/>
  </w:num>
  <w:num w:numId="27">
    <w:abstractNumId w:val="43"/>
  </w:num>
  <w:num w:numId="28">
    <w:abstractNumId w:val="15"/>
  </w:num>
  <w:num w:numId="29">
    <w:abstractNumId w:val="28"/>
  </w:num>
  <w:num w:numId="30">
    <w:abstractNumId w:val="18"/>
  </w:num>
  <w:num w:numId="31">
    <w:abstractNumId w:val="47"/>
  </w:num>
  <w:num w:numId="32">
    <w:abstractNumId w:val="10"/>
  </w:num>
  <w:num w:numId="33">
    <w:abstractNumId w:val="27"/>
  </w:num>
  <w:num w:numId="34">
    <w:abstractNumId w:val="44"/>
  </w:num>
  <w:num w:numId="35">
    <w:abstractNumId w:val="31"/>
  </w:num>
  <w:num w:numId="36">
    <w:abstractNumId w:val="12"/>
  </w:num>
  <w:num w:numId="37">
    <w:abstractNumId w:val="22"/>
  </w:num>
  <w:num w:numId="38">
    <w:abstractNumId w:val="19"/>
  </w:num>
  <w:num w:numId="39">
    <w:abstractNumId w:val="7"/>
  </w:num>
  <w:num w:numId="40">
    <w:abstractNumId w:val="25"/>
  </w:num>
  <w:num w:numId="41">
    <w:abstractNumId w:val="1"/>
  </w:num>
  <w:num w:numId="42">
    <w:abstractNumId w:val="17"/>
  </w:num>
  <w:num w:numId="43">
    <w:abstractNumId w:val="41"/>
  </w:num>
  <w:num w:numId="44">
    <w:abstractNumId w:val="20"/>
  </w:num>
  <w:num w:numId="45">
    <w:abstractNumId w:val="5"/>
  </w:num>
  <w:num w:numId="46">
    <w:abstractNumId w:val="21"/>
  </w:num>
  <w:num w:numId="47">
    <w:abstractNumId w:val="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drawingGridHorizontalSpacing w:val="40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FA1"/>
    <w:rsid w:val="000016AC"/>
    <w:rsid w:val="00001FD9"/>
    <w:rsid w:val="00006FB0"/>
    <w:rsid w:val="00015982"/>
    <w:rsid w:val="0002147A"/>
    <w:rsid w:val="00025F05"/>
    <w:rsid w:val="00032276"/>
    <w:rsid w:val="00035FB4"/>
    <w:rsid w:val="00044420"/>
    <w:rsid w:val="00053422"/>
    <w:rsid w:val="000619AB"/>
    <w:rsid w:val="000720F8"/>
    <w:rsid w:val="00074920"/>
    <w:rsid w:val="00074BB1"/>
    <w:rsid w:val="00076FD2"/>
    <w:rsid w:val="00087ED7"/>
    <w:rsid w:val="00091947"/>
    <w:rsid w:val="00094475"/>
    <w:rsid w:val="000A10CB"/>
    <w:rsid w:val="000A7975"/>
    <w:rsid w:val="000B1F44"/>
    <w:rsid w:val="000B78AA"/>
    <w:rsid w:val="000B7A29"/>
    <w:rsid w:val="000C114B"/>
    <w:rsid w:val="000C7364"/>
    <w:rsid w:val="000D25CF"/>
    <w:rsid w:val="000E1B53"/>
    <w:rsid w:val="000F055C"/>
    <w:rsid w:val="000F225F"/>
    <w:rsid w:val="001048FE"/>
    <w:rsid w:val="001107D2"/>
    <w:rsid w:val="00123259"/>
    <w:rsid w:val="001237DE"/>
    <w:rsid w:val="00130B59"/>
    <w:rsid w:val="00131F1C"/>
    <w:rsid w:val="00134419"/>
    <w:rsid w:val="00143D00"/>
    <w:rsid w:val="00146ADA"/>
    <w:rsid w:val="0015435E"/>
    <w:rsid w:val="001558BF"/>
    <w:rsid w:val="0016288F"/>
    <w:rsid w:val="001724F0"/>
    <w:rsid w:val="00180CB7"/>
    <w:rsid w:val="00187013"/>
    <w:rsid w:val="001A1A70"/>
    <w:rsid w:val="001A28FA"/>
    <w:rsid w:val="001A2D42"/>
    <w:rsid w:val="001A314C"/>
    <w:rsid w:val="001B0F81"/>
    <w:rsid w:val="001B20C8"/>
    <w:rsid w:val="001B378C"/>
    <w:rsid w:val="001B5252"/>
    <w:rsid w:val="001B5480"/>
    <w:rsid w:val="001B5A98"/>
    <w:rsid w:val="001B5F4A"/>
    <w:rsid w:val="001C1AC9"/>
    <w:rsid w:val="001D3103"/>
    <w:rsid w:val="001D51FC"/>
    <w:rsid w:val="001E4728"/>
    <w:rsid w:val="001E63FE"/>
    <w:rsid w:val="001E6587"/>
    <w:rsid w:val="001E6BF3"/>
    <w:rsid w:val="001F1354"/>
    <w:rsid w:val="0020405F"/>
    <w:rsid w:val="0021267A"/>
    <w:rsid w:val="002144C8"/>
    <w:rsid w:val="002249A8"/>
    <w:rsid w:val="00224B42"/>
    <w:rsid w:val="002578C7"/>
    <w:rsid w:val="00267530"/>
    <w:rsid w:val="00272D0A"/>
    <w:rsid w:val="00272F78"/>
    <w:rsid w:val="00280C6B"/>
    <w:rsid w:val="00284785"/>
    <w:rsid w:val="00286FC7"/>
    <w:rsid w:val="00287CE0"/>
    <w:rsid w:val="00294971"/>
    <w:rsid w:val="002961B2"/>
    <w:rsid w:val="00296EFA"/>
    <w:rsid w:val="002A2781"/>
    <w:rsid w:val="002B0E56"/>
    <w:rsid w:val="002B167D"/>
    <w:rsid w:val="002B5553"/>
    <w:rsid w:val="002B632F"/>
    <w:rsid w:val="002C2A9D"/>
    <w:rsid w:val="002C2CC7"/>
    <w:rsid w:val="002C3621"/>
    <w:rsid w:val="002D51C6"/>
    <w:rsid w:val="002E2B0C"/>
    <w:rsid w:val="002E3C68"/>
    <w:rsid w:val="002F2C9D"/>
    <w:rsid w:val="002F3377"/>
    <w:rsid w:val="002F4EFC"/>
    <w:rsid w:val="002F7ED8"/>
    <w:rsid w:val="003064AC"/>
    <w:rsid w:val="003107C3"/>
    <w:rsid w:val="00317B7C"/>
    <w:rsid w:val="00320A49"/>
    <w:rsid w:val="00327B41"/>
    <w:rsid w:val="00330A4C"/>
    <w:rsid w:val="00336108"/>
    <w:rsid w:val="00340CB3"/>
    <w:rsid w:val="003412BA"/>
    <w:rsid w:val="003444CC"/>
    <w:rsid w:val="0034547A"/>
    <w:rsid w:val="00350822"/>
    <w:rsid w:val="003515B2"/>
    <w:rsid w:val="00351FEC"/>
    <w:rsid w:val="003546D6"/>
    <w:rsid w:val="00355027"/>
    <w:rsid w:val="00362834"/>
    <w:rsid w:val="0036714C"/>
    <w:rsid w:val="00370FD1"/>
    <w:rsid w:val="00372CC3"/>
    <w:rsid w:val="00375ADC"/>
    <w:rsid w:val="00375E79"/>
    <w:rsid w:val="00380032"/>
    <w:rsid w:val="00383129"/>
    <w:rsid w:val="003840FD"/>
    <w:rsid w:val="00390E5C"/>
    <w:rsid w:val="00396014"/>
    <w:rsid w:val="003A522C"/>
    <w:rsid w:val="003B1949"/>
    <w:rsid w:val="003B778B"/>
    <w:rsid w:val="003B789F"/>
    <w:rsid w:val="003C1DFC"/>
    <w:rsid w:val="003C4611"/>
    <w:rsid w:val="003C54A6"/>
    <w:rsid w:val="003D126E"/>
    <w:rsid w:val="003D5117"/>
    <w:rsid w:val="003E76EF"/>
    <w:rsid w:val="003F0038"/>
    <w:rsid w:val="003F2844"/>
    <w:rsid w:val="003F60F2"/>
    <w:rsid w:val="003F7199"/>
    <w:rsid w:val="003F7397"/>
    <w:rsid w:val="00404C64"/>
    <w:rsid w:val="004115F4"/>
    <w:rsid w:val="00422C28"/>
    <w:rsid w:val="00424A61"/>
    <w:rsid w:val="00426A23"/>
    <w:rsid w:val="004329BD"/>
    <w:rsid w:val="00433277"/>
    <w:rsid w:val="00435246"/>
    <w:rsid w:val="00436EEE"/>
    <w:rsid w:val="00440238"/>
    <w:rsid w:val="00440B77"/>
    <w:rsid w:val="0044566C"/>
    <w:rsid w:val="00450BE6"/>
    <w:rsid w:val="00453DEB"/>
    <w:rsid w:val="00464272"/>
    <w:rsid w:val="004832B8"/>
    <w:rsid w:val="00483C15"/>
    <w:rsid w:val="00485808"/>
    <w:rsid w:val="004922F7"/>
    <w:rsid w:val="004B25F4"/>
    <w:rsid w:val="004B26F7"/>
    <w:rsid w:val="004B3511"/>
    <w:rsid w:val="004B4BD3"/>
    <w:rsid w:val="004B7B79"/>
    <w:rsid w:val="004C0B0C"/>
    <w:rsid w:val="004C4B47"/>
    <w:rsid w:val="004C76CD"/>
    <w:rsid w:val="004D5DD5"/>
    <w:rsid w:val="004E179B"/>
    <w:rsid w:val="004E2A9B"/>
    <w:rsid w:val="004E502A"/>
    <w:rsid w:val="004E74E2"/>
    <w:rsid w:val="004F4038"/>
    <w:rsid w:val="004F6C07"/>
    <w:rsid w:val="004F6F8D"/>
    <w:rsid w:val="00501B28"/>
    <w:rsid w:val="00505D4A"/>
    <w:rsid w:val="00513124"/>
    <w:rsid w:val="00517F65"/>
    <w:rsid w:val="00520B77"/>
    <w:rsid w:val="00520C74"/>
    <w:rsid w:val="00520F28"/>
    <w:rsid w:val="00524571"/>
    <w:rsid w:val="00525E5E"/>
    <w:rsid w:val="00526AF7"/>
    <w:rsid w:val="005415DE"/>
    <w:rsid w:val="00552567"/>
    <w:rsid w:val="005574E8"/>
    <w:rsid w:val="005607E0"/>
    <w:rsid w:val="005623BB"/>
    <w:rsid w:val="005639AF"/>
    <w:rsid w:val="00563DF1"/>
    <w:rsid w:val="00567CF6"/>
    <w:rsid w:val="00567D1B"/>
    <w:rsid w:val="00574031"/>
    <w:rsid w:val="00576607"/>
    <w:rsid w:val="0058197A"/>
    <w:rsid w:val="00582980"/>
    <w:rsid w:val="00584A9E"/>
    <w:rsid w:val="00590BDD"/>
    <w:rsid w:val="005B44F6"/>
    <w:rsid w:val="005B58C7"/>
    <w:rsid w:val="005C0EBD"/>
    <w:rsid w:val="005C11B8"/>
    <w:rsid w:val="005C4D80"/>
    <w:rsid w:val="005C4D83"/>
    <w:rsid w:val="005C5502"/>
    <w:rsid w:val="005C7F7D"/>
    <w:rsid w:val="005D2802"/>
    <w:rsid w:val="005D7467"/>
    <w:rsid w:val="005D778A"/>
    <w:rsid w:val="005E0690"/>
    <w:rsid w:val="005E1418"/>
    <w:rsid w:val="005E20A2"/>
    <w:rsid w:val="005E696A"/>
    <w:rsid w:val="005E6BCF"/>
    <w:rsid w:val="005E6C87"/>
    <w:rsid w:val="005F0453"/>
    <w:rsid w:val="005F128D"/>
    <w:rsid w:val="005F17EE"/>
    <w:rsid w:val="005F5D29"/>
    <w:rsid w:val="005F788B"/>
    <w:rsid w:val="006028A4"/>
    <w:rsid w:val="006055B0"/>
    <w:rsid w:val="006078DB"/>
    <w:rsid w:val="00607E32"/>
    <w:rsid w:val="00610E90"/>
    <w:rsid w:val="00614948"/>
    <w:rsid w:val="006151E5"/>
    <w:rsid w:val="006207D9"/>
    <w:rsid w:val="00620D2D"/>
    <w:rsid w:val="00623277"/>
    <w:rsid w:val="00623389"/>
    <w:rsid w:val="00633E7A"/>
    <w:rsid w:val="00634786"/>
    <w:rsid w:val="00634A0C"/>
    <w:rsid w:val="00637ECD"/>
    <w:rsid w:val="00640668"/>
    <w:rsid w:val="006473A3"/>
    <w:rsid w:val="00653559"/>
    <w:rsid w:val="00675AD9"/>
    <w:rsid w:val="0068076E"/>
    <w:rsid w:val="0068133A"/>
    <w:rsid w:val="0068356F"/>
    <w:rsid w:val="006835C5"/>
    <w:rsid w:val="006876A9"/>
    <w:rsid w:val="00690DAA"/>
    <w:rsid w:val="0069239B"/>
    <w:rsid w:val="00696FFA"/>
    <w:rsid w:val="006A14EA"/>
    <w:rsid w:val="006A1844"/>
    <w:rsid w:val="006A26E4"/>
    <w:rsid w:val="006A5145"/>
    <w:rsid w:val="006A602C"/>
    <w:rsid w:val="006A7ED2"/>
    <w:rsid w:val="006B342E"/>
    <w:rsid w:val="006C7F64"/>
    <w:rsid w:val="006D233C"/>
    <w:rsid w:val="006D2D88"/>
    <w:rsid w:val="006D38D7"/>
    <w:rsid w:val="006D541E"/>
    <w:rsid w:val="006D5A70"/>
    <w:rsid w:val="006E0BD9"/>
    <w:rsid w:val="006E29EE"/>
    <w:rsid w:val="006E318C"/>
    <w:rsid w:val="006E3FAA"/>
    <w:rsid w:val="006E56B1"/>
    <w:rsid w:val="006F2B02"/>
    <w:rsid w:val="006F3B9A"/>
    <w:rsid w:val="007112B7"/>
    <w:rsid w:val="00711871"/>
    <w:rsid w:val="00712001"/>
    <w:rsid w:val="00712A30"/>
    <w:rsid w:val="00713252"/>
    <w:rsid w:val="007136BA"/>
    <w:rsid w:val="00716E26"/>
    <w:rsid w:val="0072199D"/>
    <w:rsid w:val="007226E7"/>
    <w:rsid w:val="007244EE"/>
    <w:rsid w:val="0072765A"/>
    <w:rsid w:val="0073025E"/>
    <w:rsid w:val="00731C57"/>
    <w:rsid w:val="0073583E"/>
    <w:rsid w:val="0073643A"/>
    <w:rsid w:val="00740DCF"/>
    <w:rsid w:val="007468C5"/>
    <w:rsid w:val="00753A6D"/>
    <w:rsid w:val="00755F27"/>
    <w:rsid w:val="00761867"/>
    <w:rsid w:val="00767F8B"/>
    <w:rsid w:val="00770112"/>
    <w:rsid w:val="00780436"/>
    <w:rsid w:val="00783A6F"/>
    <w:rsid w:val="007A41E8"/>
    <w:rsid w:val="007A6323"/>
    <w:rsid w:val="007A6F08"/>
    <w:rsid w:val="007B1C6E"/>
    <w:rsid w:val="007C6095"/>
    <w:rsid w:val="007D0965"/>
    <w:rsid w:val="007D49AB"/>
    <w:rsid w:val="007D5498"/>
    <w:rsid w:val="007D5FA2"/>
    <w:rsid w:val="007D6FAB"/>
    <w:rsid w:val="007E2793"/>
    <w:rsid w:val="007E5B5C"/>
    <w:rsid w:val="007F4E08"/>
    <w:rsid w:val="007F54A0"/>
    <w:rsid w:val="007F5AE4"/>
    <w:rsid w:val="007F5AFD"/>
    <w:rsid w:val="00802F15"/>
    <w:rsid w:val="00805632"/>
    <w:rsid w:val="0080605E"/>
    <w:rsid w:val="008067E2"/>
    <w:rsid w:val="00807E7C"/>
    <w:rsid w:val="00811BF4"/>
    <w:rsid w:val="00812EB4"/>
    <w:rsid w:val="00823955"/>
    <w:rsid w:val="008241AF"/>
    <w:rsid w:val="00826A0D"/>
    <w:rsid w:val="00840160"/>
    <w:rsid w:val="0084542B"/>
    <w:rsid w:val="00845FA1"/>
    <w:rsid w:val="00847C57"/>
    <w:rsid w:val="00852A0B"/>
    <w:rsid w:val="00873B24"/>
    <w:rsid w:val="008774CB"/>
    <w:rsid w:val="0088408F"/>
    <w:rsid w:val="00891843"/>
    <w:rsid w:val="008918B0"/>
    <w:rsid w:val="00894426"/>
    <w:rsid w:val="00894E9E"/>
    <w:rsid w:val="008A250F"/>
    <w:rsid w:val="008A5E4E"/>
    <w:rsid w:val="008B77B0"/>
    <w:rsid w:val="008C50C1"/>
    <w:rsid w:val="008C6363"/>
    <w:rsid w:val="008D20E8"/>
    <w:rsid w:val="008D4601"/>
    <w:rsid w:val="008D7718"/>
    <w:rsid w:val="008E7489"/>
    <w:rsid w:val="008F062C"/>
    <w:rsid w:val="008F3B51"/>
    <w:rsid w:val="008F3E19"/>
    <w:rsid w:val="00900C51"/>
    <w:rsid w:val="0090161D"/>
    <w:rsid w:val="00904DC9"/>
    <w:rsid w:val="009106BC"/>
    <w:rsid w:val="00911BF7"/>
    <w:rsid w:val="00913D82"/>
    <w:rsid w:val="0091781B"/>
    <w:rsid w:val="00917A68"/>
    <w:rsid w:val="0092003E"/>
    <w:rsid w:val="00920E97"/>
    <w:rsid w:val="009211B2"/>
    <w:rsid w:val="0092222A"/>
    <w:rsid w:val="00923CE6"/>
    <w:rsid w:val="009335F5"/>
    <w:rsid w:val="00933A62"/>
    <w:rsid w:val="0095440B"/>
    <w:rsid w:val="009635BF"/>
    <w:rsid w:val="00974258"/>
    <w:rsid w:val="00975F79"/>
    <w:rsid w:val="0098214A"/>
    <w:rsid w:val="00982A6D"/>
    <w:rsid w:val="00982E27"/>
    <w:rsid w:val="00983720"/>
    <w:rsid w:val="0098391E"/>
    <w:rsid w:val="00983E9F"/>
    <w:rsid w:val="00986013"/>
    <w:rsid w:val="00986F77"/>
    <w:rsid w:val="009923F0"/>
    <w:rsid w:val="009953BA"/>
    <w:rsid w:val="0099636B"/>
    <w:rsid w:val="009A1415"/>
    <w:rsid w:val="009A60A7"/>
    <w:rsid w:val="009B440A"/>
    <w:rsid w:val="009B5393"/>
    <w:rsid w:val="009B6550"/>
    <w:rsid w:val="009B6CA4"/>
    <w:rsid w:val="009C49E1"/>
    <w:rsid w:val="009D1E6C"/>
    <w:rsid w:val="009D2724"/>
    <w:rsid w:val="009D5D6F"/>
    <w:rsid w:val="009D6D8B"/>
    <w:rsid w:val="009D6E47"/>
    <w:rsid w:val="009D7A12"/>
    <w:rsid w:val="009E24CA"/>
    <w:rsid w:val="009E4C16"/>
    <w:rsid w:val="009E6B07"/>
    <w:rsid w:val="009F2392"/>
    <w:rsid w:val="009F43CC"/>
    <w:rsid w:val="009F6214"/>
    <w:rsid w:val="00A1265A"/>
    <w:rsid w:val="00A12B14"/>
    <w:rsid w:val="00A270AE"/>
    <w:rsid w:val="00A35CB4"/>
    <w:rsid w:val="00A368C8"/>
    <w:rsid w:val="00A5494D"/>
    <w:rsid w:val="00A54D54"/>
    <w:rsid w:val="00A550E1"/>
    <w:rsid w:val="00A56CC5"/>
    <w:rsid w:val="00A56EC4"/>
    <w:rsid w:val="00A5798C"/>
    <w:rsid w:val="00A57A6D"/>
    <w:rsid w:val="00A60A42"/>
    <w:rsid w:val="00A616C0"/>
    <w:rsid w:val="00A66E92"/>
    <w:rsid w:val="00A71A19"/>
    <w:rsid w:val="00A72434"/>
    <w:rsid w:val="00A778C0"/>
    <w:rsid w:val="00A82506"/>
    <w:rsid w:val="00A82759"/>
    <w:rsid w:val="00A96F4A"/>
    <w:rsid w:val="00AA03D6"/>
    <w:rsid w:val="00AA0864"/>
    <w:rsid w:val="00AA1500"/>
    <w:rsid w:val="00AA2414"/>
    <w:rsid w:val="00AA2470"/>
    <w:rsid w:val="00AA384E"/>
    <w:rsid w:val="00AA6CFA"/>
    <w:rsid w:val="00AA7164"/>
    <w:rsid w:val="00AB39E7"/>
    <w:rsid w:val="00AB5425"/>
    <w:rsid w:val="00AC3AD0"/>
    <w:rsid w:val="00AD20DB"/>
    <w:rsid w:val="00AE19C8"/>
    <w:rsid w:val="00AE2580"/>
    <w:rsid w:val="00AE31EC"/>
    <w:rsid w:val="00AE388B"/>
    <w:rsid w:val="00AE6626"/>
    <w:rsid w:val="00AF00DA"/>
    <w:rsid w:val="00AF4103"/>
    <w:rsid w:val="00AF7A00"/>
    <w:rsid w:val="00B05512"/>
    <w:rsid w:val="00B14EC6"/>
    <w:rsid w:val="00B223D8"/>
    <w:rsid w:val="00B2360B"/>
    <w:rsid w:val="00B2528B"/>
    <w:rsid w:val="00B30F76"/>
    <w:rsid w:val="00B334EE"/>
    <w:rsid w:val="00B35F25"/>
    <w:rsid w:val="00B36585"/>
    <w:rsid w:val="00B37D45"/>
    <w:rsid w:val="00B41E47"/>
    <w:rsid w:val="00B41F09"/>
    <w:rsid w:val="00B42332"/>
    <w:rsid w:val="00B43B72"/>
    <w:rsid w:val="00B43F42"/>
    <w:rsid w:val="00B44D01"/>
    <w:rsid w:val="00B47208"/>
    <w:rsid w:val="00B60E35"/>
    <w:rsid w:val="00B615E0"/>
    <w:rsid w:val="00B64F52"/>
    <w:rsid w:val="00B6637A"/>
    <w:rsid w:val="00B733A4"/>
    <w:rsid w:val="00B77B7B"/>
    <w:rsid w:val="00B83E46"/>
    <w:rsid w:val="00BA416E"/>
    <w:rsid w:val="00BA5AFB"/>
    <w:rsid w:val="00BB3114"/>
    <w:rsid w:val="00BB3EAE"/>
    <w:rsid w:val="00BC3325"/>
    <w:rsid w:val="00BC61E4"/>
    <w:rsid w:val="00BC6A02"/>
    <w:rsid w:val="00BD07BC"/>
    <w:rsid w:val="00BD6B20"/>
    <w:rsid w:val="00BE2F4A"/>
    <w:rsid w:val="00BF1070"/>
    <w:rsid w:val="00BF3783"/>
    <w:rsid w:val="00BF5213"/>
    <w:rsid w:val="00BF66DF"/>
    <w:rsid w:val="00C03945"/>
    <w:rsid w:val="00C03FC6"/>
    <w:rsid w:val="00C07B8B"/>
    <w:rsid w:val="00C10233"/>
    <w:rsid w:val="00C110B9"/>
    <w:rsid w:val="00C1139D"/>
    <w:rsid w:val="00C11574"/>
    <w:rsid w:val="00C12137"/>
    <w:rsid w:val="00C17491"/>
    <w:rsid w:val="00C23B72"/>
    <w:rsid w:val="00C31203"/>
    <w:rsid w:val="00C31371"/>
    <w:rsid w:val="00C3137B"/>
    <w:rsid w:val="00C3327D"/>
    <w:rsid w:val="00C3686E"/>
    <w:rsid w:val="00C368EC"/>
    <w:rsid w:val="00C40434"/>
    <w:rsid w:val="00C40B4E"/>
    <w:rsid w:val="00C413AA"/>
    <w:rsid w:val="00C512CA"/>
    <w:rsid w:val="00C513AB"/>
    <w:rsid w:val="00C51E30"/>
    <w:rsid w:val="00C546CD"/>
    <w:rsid w:val="00C56957"/>
    <w:rsid w:val="00C636D9"/>
    <w:rsid w:val="00C6545D"/>
    <w:rsid w:val="00C742D7"/>
    <w:rsid w:val="00C91C69"/>
    <w:rsid w:val="00CA112A"/>
    <w:rsid w:val="00CA14CC"/>
    <w:rsid w:val="00CA643F"/>
    <w:rsid w:val="00CA77A8"/>
    <w:rsid w:val="00CB30F8"/>
    <w:rsid w:val="00CB4C8B"/>
    <w:rsid w:val="00CB61AB"/>
    <w:rsid w:val="00CC1F2C"/>
    <w:rsid w:val="00CC418A"/>
    <w:rsid w:val="00CC43F4"/>
    <w:rsid w:val="00CD1637"/>
    <w:rsid w:val="00CD5CD6"/>
    <w:rsid w:val="00CE4501"/>
    <w:rsid w:val="00CE5D3C"/>
    <w:rsid w:val="00CF2CD7"/>
    <w:rsid w:val="00CF491A"/>
    <w:rsid w:val="00CF7B42"/>
    <w:rsid w:val="00D00539"/>
    <w:rsid w:val="00D05338"/>
    <w:rsid w:val="00D06717"/>
    <w:rsid w:val="00D17E6A"/>
    <w:rsid w:val="00D2028A"/>
    <w:rsid w:val="00D268DE"/>
    <w:rsid w:val="00D272FB"/>
    <w:rsid w:val="00D30662"/>
    <w:rsid w:val="00D30821"/>
    <w:rsid w:val="00D4725B"/>
    <w:rsid w:val="00D50341"/>
    <w:rsid w:val="00D51634"/>
    <w:rsid w:val="00D51836"/>
    <w:rsid w:val="00D5312A"/>
    <w:rsid w:val="00D61D60"/>
    <w:rsid w:val="00D61E12"/>
    <w:rsid w:val="00D63AF9"/>
    <w:rsid w:val="00D70A16"/>
    <w:rsid w:val="00D71816"/>
    <w:rsid w:val="00D73B18"/>
    <w:rsid w:val="00D7700A"/>
    <w:rsid w:val="00D77B62"/>
    <w:rsid w:val="00D842A8"/>
    <w:rsid w:val="00D87B2A"/>
    <w:rsid w:val="00D87F11"/>
    <w:rsid w:val="00D94823"/>
    <w:rsid w:val="00DA10E3"/>
    <w:rsid w:val="00DA2FC7"/>
    <w:rsid w:val="00DC2E1B"/>
    <w:rsid w:val="00DC3F31"/>
    <w:rsid w:val="00DC61EB"/>
    <w:rsid w:val="00DC6E82"/>
    <w:rsid w:val="00DC7ADF"/>
    <w:rsid w:val="00DD410F"/>
    <w:rsid w:val="00DF0A7B"/>
    <w:rsid w:val="00DF18C8"/>
    <w:rsid w:val="00DF2EC7"/>
    <w:rsid w:val="00DF4FFF"/>
    <w:rsid w:val="00E01208"/>
    <w:rsid w:val="00E0338F"/>
    <w:rsid w:val="00E05CCB"/>
    <w:rsid w:val="00E1588D"/>
    <w:rsid w:val="00E164AD"/>
    <w:rsid w:val="00E207B5"/>
    <w:rsid w:val="00E31C17"/>
    <w:rsid w:val="00E35BE1"/>
    <w:rsid w:val="00E36C9A"/>
    <w:rsid w:val="00E457FF"/>
    <w:rsid w:val="00E57DDD"/>
    <w:rsid w:val="00E6007D"/>
    <w:rsid w:val="00E705AC"/>
    <w:rsid w:val="00E8009A"/>
    <w:rsid w:val="00E80111"/>
    <w:rsid w:val="00E83812"/>
    <w:rsid w:val="00E9126F"/>
    <w:rsid w:val="00E91895"/>
    <w:rsid w:val="00E92ED8"/>
    <w:rsid w:val="00E9377D"/>
    <w:rsid w:val="00E97D10"/>
    <w:rsid w:val="00EA0940"/>
    <w:rsid w:val="00EA25BE"/>
    <w:rsid w:val="00EA33A1"/>
    <w:rsid w:val="00EA5939"/>
    <w:rsid w:val="00EA5D7A"/>
    <w:rsid w:val="00EB3ABD"/>
    <w:rsid w:val="00EB3E48"/>
    <w:rsid w:val="00EB5C47"/>
    <w:rsid w:val="00EC32D6"/>
    <w:rsid w:val="00ED5A32"/>
    <w:rsid w:val="00ED616F"/>
    <w:rsid w:val="00EE787B"/>
    <w:rsid w:val="00EF1FA3"/>
    <w:rsid w:val="00EF5F17"/>
    <w:rsid w:val="00EF6BE3"/>
    <w:rsid w:val="00F011A7"/>
    <w:rsid w:val="00F118C4"/>
    <w:rsid w:val="00F128E9"/>
    <w:rsid w:val="00F24FF5"/>
    <w:rsid w:val="00F2745D"/>
    <w:rsid w:val="00F320BE"/>
    <w:rsid w:val="00F416A3"/>
    <w:rsid w:val="00F423E8"/>
    <w:rsid w:val="00F44848"/>
    <w:rsid w:val="00F4654F"/>
    <w:rsid w:val="00F47D78"/>
    <w:rsid w:val="00F50856"/>
    <w:rsid w:val="00F50C38"/>
    <w:rsid w:val="00F51A0F"/>
    <w:rsid w:val="00F60B4B"/>
    <w:rsid w:val="00F64B44"/>
    <w:rsid w:val="00F64FF8"/>
    <w:rsid w:val="00F6643F"/>
    <w:rsid w:val="00F66506"/>
    <w:rsid w:val="00F7222B"/>
    <w:rsid w:val="00F767E1"/>
    <w:rsid w:val="00F76CCD"/>
    <w:rsid w:val="00F8339D"/>
    <w:rsid w:val="00F84793"/>
    <w:rsid w:val="00F84F81"/>
    <w:rsid w:val="00FA287D"/>
    <w:rsid w:val="00FA30AE"/>
    <w:rsid w:val="00FA47A7"/>
    <w:rsid w:val="00FA5278"/>
    <w:rsid w:val="00FA5DD4"/>
    <w:rsid w:val="00FA5F96"/>
    <w:rsid w:val="00FB15EB"/>
    <w:rsid w:val="00FB5760"/>
    <w:rsid w:val="00FB639D"/>
    <w:rsid w:val="00FC3225"/>
    <w:rsid w:val="00FC7154"/>
    <w:rsid w:val="00FD03FB"/>
    <w:rsid w:val="00FD0CE6"/>
    <w:rsid w:val="00FD3A05"/>
    <w:rsid w:val="00FD5ADF"/>
    <w:rsid w:val="00FE0377"/>
    <w:rsid w:val="00FE1664"/>
    <w:rsid w:val="00FE1952"/>
    <w:rsid w:val="00FE51FB"/>
    <w:rsid w:val="00FF041A"/>
    <w:rsid w:val="00FF15A0"/>
    <w:rsid w:val="00FF3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72"/>
    <w:pPr>
      <w:spacing w:after="200" w:line="276" w:lineRule="auto"/>
    </w:pPr>
    <w:rPr>
      <w:spacing w:val="5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342E"/>
    <w:pPr>
      <w:spacing w:after="0" w:line="240" w:lineRule="auto"/>
      <w:outlineLvl w:val="1"/>
    </w:pPr>
    <w:rPr>
      <w:rFonts w:eastAsia="Times New Roman" w:cs="Times New Roman"/>
      <w:b/>
      <w:bCs/>
      <w:color w:val="157ED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42E"/>
    <w:rPr>
      <w:rFonts w:ascii="Times New Roman" w:eastAsia="Times New Roman" w:hAnsi="Times New Roman" w:cs="Times New Roman"/>
      <w:b/>
      <w:bCs/>
      <w:color w:val="157EDD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53A6D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71"/>
  </w:style>
  <w:style w:type="paragraph" w:styleId="Footer">
    <w:name w:val="footer"/>
    <w:basedOn w:val="Normal"/>
    <w:link w:val="FooterChar"/>
    <w:uiPriority w:val="99"/>
    <w:unhideWhenUsed/>
    <w:rsid w:val="00C3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71"/>
  </w:style>
  <w:style w:type="paragraph" w:styleId="BodyText2">
    <w:name w:val="Body Text 2"/>
    <w:basedOn w:val="Normal"/>
    <w:link w:val="BodyText2Char"/>
    <w:rsid w:val="004F4038"/>
    <w:pPr>
      <w:spacing w:after="120" w:line="480" w:lineRule="auto"/>
    </w:pPr>
    <w:rPr>
      <w:rFonts w:eastAsia="Times New Roman" w:cs="Times New Roman"/>
      <w:spacing w:val="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F4038"/>
    <w:rPr>
      <w:rFonts w:eastAsia="Times New Roman" w:cs="Times New Roman"/>
      <w:spacing w:val="0"/>
      <w:sz w:val="24"/>
      <w:szCs w:val="24"/>
    </w:rPr>
  </w:style>
  <w:style w:type="character" w:styleId="Hyperlink">
    <w:name w:val="Hyperlink"/>
    <w:basedOn w:val="DefaultParagraphFont"/>
    <w:rsid w:val="005415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4031"/>
    <w:rPr>
      <w:rFonts w:asciiTheme="majorHAnsi" w:eastAsiaTheme="majorEastAsia" w:hAnsiTheme="majorHAnsi" w:cstheme="majorBidi"/>
      <w:color w:val="365F91" w:themeColor="accent1" w:themeShade="BF"/>
      <w:spacing w:val="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82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759"/>
    <w:rPr>
      <w:spacing w:val="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759"/>
    <w:rPr>
      <w:b/>
      <w:bCs/>
      <w:spacing w:val="5"/>
    </w:rPr>
  </w:style>
  <w:style w:type="table" w:styleId="TableGrid">
    <w:name w:val="Table Grid"/>
    <w:basedOn w:val="TableNormal"/>
    <w:uiPriority w:val="59"/>
    <w:rsid w:val="004F6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72"/>
    <w:pPr>
      <w:spacing w:after="200" w:line="276" w:lineRule="auto"/>
    </w:pPr>
    <w:rPr>
      <w:spacing w:val="5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342E"/>
    <w:pPr>
      <w:spacing w:after="0" w:line="240" w:lineRule="auto"/>
      <w:outlineLvl w:val="1"/>
    </w:pPr>
    <w:rPr>
      <w:rFonts w:eastAsia="Times New Roman" w:cs="Times New Roman"/>
      <w:b/>
      <w:bCs/>
      <w:color w:val="157ED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42E"/>
    <w:rPr>
      <w:rFonts w:ascii="Times New Roman" w:eastAsia="Times New Roman" w:hAnsi="Times New Roman" w:cs="Times New Roman"/>
      <w:b/>
      <w:bCs/>
      <w:color w:val="157EDD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53A6D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71"/>
  </w:style>
  <w:style w:type="paragraph" w:styleId="Footer">
    <w:name w:val="footer"/>
    <w:basedOn w:val="Normal"/>
    <w:link w:val="FooterChar"/>
    <w:uiPriority w:val="99"/>
    <w:unhideWhenUsed/>
    <w:rsid w:val="00C3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71"/>
  </w:style>
  <w:style w:type="paragraph" w:styleId="BodyText2">
    <w:name w:val="Body Text 2"/>
    <w:basedOn w:val="Normal"/>
    <w:link w:val="BodyText2Char"/>
    <w:rsid w:val="004F4038"/>
    <w:pPr>
      <w:spacing w:after="120" w:line="480" w:lineRule="auto"/>
    </w:pPr>
    <w:rPr>
      <w:rFonts w:eastAsia="Times New Roman" w:cs="Times New Roman"/>
      <w:spacing w:val="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F4038"/>
    <w:rPr>
      <w:rFonts w:eastAsia="Times New Roman" w:cs="Times New Roman"/>
      <w:spacing w:val="0"/>
      <w:sz w:val="24"/>
      <w:szCs w:val="24"/>
    </w:rPr>
  </w:style>
  <w:style w:type="character" w:styleId="Hyperlink">
    <w:name w:val="Hyperlink"/>
    <w:basedOn w:val="DefaultParagraphFont"/>
    <w:rsid w:val="005415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4031"/>
    <w:rPr>
      <w:rFonts w:asciiTheme="majorHAnsi" w:eastAsiaTheme="majorEastAsia" w:hAnsiTheme="majorHAnsi" w:cstheme="majorBidi"/>
      <w:color w:val="365F91" w:themeColor="accent1" w:themeShade="BF"/>
      <w:spacing w:val="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82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759"/>
    <w:rPr>
      <w:spacing w:val="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759"/>
    <w:rPr>
      <w:b/>
      <w:bCs/>
      <w:spacing w:val="5"/>
    </w:rPr>
  </w:style>
  <w:style w:type="table" w:styleId="TableGrid">
    <w:name w:val="Table Grid"/>
    <w:basedOn w:val="TableNormal"/>
    <w:uiPriority w:val="59"/>
    <w:rsid w:val="004F6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c\Downloads\Mini-Project-I_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B6E61-7DC6-4748-96B5-18BF99DE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Mini-Project-I_Report-Template</Template>
  <TotalTime>11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Optical Character Recognition</vt:lpstr>
    </vt:vector>
  </TitlesOfParts>
  <Company>Venketesh Data - 9890861929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Character Recognition</dc:title>
  <dc:creator>adc</dc:creator>
  <cp:lastModifiedBy>VINOD</cp:lastModifiedBy>
  <cp:revision>32</cp:revision>
  <cp:lastPrinted>2016-04-05T08:11:00Z</cp:lastPrinted>
  <dcterms:created xsi:type="dcterms:W3CDTF">2016-04-05T07:39:00Z</dcterms:created>
  <dcterms:modified xsi:type="dcterms:W3CDTF">2016-04-05T08:11:00Z</dcterms:modified>
</cp:coreProperties>
</file>